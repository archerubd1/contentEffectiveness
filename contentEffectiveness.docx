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AD5B5" w14:textId="77777777" w:rsidR="004333BF" w:rsidRPr="004333BF" w:rsidRDefault="004333BF" w:rsidP="004333BF">
      <w:pPr>
        <w:rPr>
          <w:b/>
          <w:bCs/>
          <w:lang w:val="en-IN"/>
        </w:rPr>
      </w:pPr>
      <w:proofErr w:type="spellStart"/>
      <w:r w:rsidRPr="004333BF">
        <w:rPr>
          <w:b/>
          <w:bCs/>
          <w:lang w:val="en-IN"/>
        </w:rPr>
        <w:t>Astraal</w:t>
      </w:r>
      <w:proofErr w:type="spellEnd"/>
      <w:r w:rsidRPr="004333BF">
        <w:rPr>
          <w:b/>
          <w:bCs/>
          <w:lang w:val="en-IN"/>
        </w:rPr>
        <w:t xml:space="preserve"> LXP</w:t>
      </w:r>
    </w:p>
    <w:p w14:paraId="6F054157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Content Effectiveness Prediction Model (CEPM)</w:t>
      </w:r>
    </w:p>
    <w:p w14:paraId="37A89679" w14:textId="77777777" w:rsidR="004333BF" w:rsidRPr="004333BF" w:rsidRDefault="004333BF" w:rsidP="004333BF">
      <w:pPr>
        <w:rPr>
          <w:lang w:val="en-IN"/>
        </w:rPr>
      </w:pPr>
      <w:r w:rsidRPr="004333BF">
        <w:rPr>
          <w:i/>
          <w:iCs/>
          <w:lang w:val="en-IN"/>
        </w:rPr>
        <w:t>(Standalone Early Quality Intelligence Module)</w:t>
      </w:r>
    </w:p>
    <w:p w14:paraId="59A1812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F436F60">
          <v:rect id="_x0000_i1765" style="width:0;height:1.5pt" o:hralign="center" o:hrstd="t" o:hr="t" fillcolor="#a0a0a0" stroked="f"/>
        </w:pict>
      </w:r>
    </w:p>
    <w:p w14:paraId="23E40C1C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Problem Framing (Correct &amp; Institutional-Safe)</w:t>
      </w:r>
    </w:p>
    <w:p w14:paraId="7EB15354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Current Situation</w:t>
      </w:r>
    </w:p>
    <w:p w14:paraId="73D6B07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Most platforms identify poor-performing content only after:</w:t>
      </w:r>
    </w:p>
    <w:p w14:paraId="0E3C448F" w14:textId="77777777" w:rsidR="004333BF" w:rsidRPr="004333BF" w:rsidRDefault="004333BF" w:rsidP="004333BF">
      <w:pPr>
        <w:numPr>
          <w:ilvl w:val="0"/>
          <w:numId w:val="75"/>
        </w:numPr>
        <w:rPr>
          <w:lang w:val="en-IN"/>
        </w:rPr>
      </w:pPr>
      <w:r w:rsidRPr="004333BF">
        <w:rPr>
          <w:lang w:val="en-IN"/>
        </w:rPr>
        <w:t>Low completion rates</w:t>
      </w:r>
    </w:p>
    <w:p w14:paraId="391EE383" w14:textId="77777777" w:rsidR="004333BF" w:rsidRPr="004333BF" w:rsidRDefault="004333BF" w:rsidP="004333BF">
      <w:pPr>
        <w:numPr>
          <w:ilvl w:val="0"/>
          <w:numId w:val="75"/>
        </w:numPr>
        <w:rPr>
          <w:lang w:val="en-IN"/>
        </w:rPr>
      </w:pPr>
      <w:r w:rsidRPr="004333BF">
        <w:rPr>
          <w:lang w:val="en-IN"/>
        </w:rPr>
        <w:t>Poor assessment outcomes</w:t>
      </w:r>
    </w:p>
    <w:p w14:paraId="710AEFF4" w14:textId="77777777" w:rsidR="004333BF" w:rsidRPr="004333BF" w:rsidRDefault="004333BF" w:rsidP="004333BF">
      <w:pPr>
        <w:numPr>
          <w:ilvl w:val="0"/>
          <w:numId w:val="75"/>
        </w:numPr>
        <w:rPr>
          <w:lang w:val="en-IN"/>
        </w:rPr>
      </w:pPr>
      <w:r w:rsidRPr="004333BF">
        <w:rPr>
          <w:lang w:val="en-IN"/>
        </w:rPr>
        <w:t>Negative feedback</w:t>
      </w:r>
    </w:p>
    <w:p w14:paraId="4BA45BE6" w14:textId="77777777" w:rsidR="004333BF" w:rsidRPr="004333BF" w:rsidRDefault="004333BF" w:rsidP="004333BF">
      <w:pPr>
        <w:numPr>
          <w:ilvl w:val="0"/>
          <w:numId w:val="75"/>
        </w:numPr>
        <w:rPr>
          <w:lang w:val="en-IN"/>
        </w:rPr>
      </w:pPr>
      <w:r w:rsidRPr="004333BF">
        <w:rPr>
          <w:lang w:val="en-IN"/>
        </w:rPr>
        <w:t>Instructor complaints</w:t>
      </w:r>
    </w:p>
    <w:p w14:paraId="7B6674E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By then:</w:t>
      </w:r>
    </w:p>
    <w:p w14:paraId="24A070EE" w14:textId="77777777" w:rsidR="004333BF" w:rsidRPr="004333BF" w:rsidRDefault="004333BF" w:rsidP="004333BF">
      <w:pPr>
        <w:numPr>
          <w:ilvl w:val="0"/>
          <w:numId w:val="76"/>
        </w:numPr>
        <w:rPr>
          <w:lang w:val="en-IN"/>
        </w:rPr>
      </w:pPr>
      <w:r w:rsidRPr="004333BF">
        <w:rPr>
          <w:lang w:val="en-IN"/>
        </w:rPr>
        <w:t>Many learners are affected</w:t>
      </w:r>
    </w:p>
    <w:p w14:paraId="3A192338" w14:textId="77777777" w:rsidR="004333BF" w:rsidRPr="004333BF" w:rsidRDefault="004333BF" w:rsidP="004333BF">
      <w:pPr>
        <w:numPr>
          <w:ilvl w:val="0"/>
          <w:numId w:val="76"/>
        </w:numPr>
        <w:rPr>
          <w:lang w:val="en-IN"/>
        </w:rPr>
      </w:pPr>
      <w:r w:rsidRPr="004333BF">
        <w:rPr>
          <w:lang w:val="en-IN"/>
        </w:rPr>
        <w:t>Engagement has dropped</w:t>
      </w:r>
    </w:p>
    <w:p w14:paraId="7168DD21" w14:textId="77777777" w:rsidR="004333BF" w:rsidRPr="004333BF" w:rsidRDefault="004333BF" w:rsidP="004333BF">
      <w:pPr>
        <w:numPr>
          <w:ilvl w:val="0"/>
          <w:numId w:val="76"/>
        </w:numPr>
        <w:rPr>
          <w:lang w:val="en-IN"/>
        </w:rPr>
      </w:pPr>
      <w:r w:rsidRPr="004333BF">
        <w:rPr>
          <w:lang w:val="en-IN"/>
        </w:rPr>
        <w:t>Faculty intervention is delayed</w:t>
      </w:r>
    </w:p>
    <w:p w14:paraId="5EF8274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914A42C">
          <v:rect id="_x0000_i1766" style="width:0;height:1.5pt" o:hralign="center" o:hrstd="t" o:hr="t" fillcolor="#a0a0a0" stroked="f"/>
        </w:pict>
      </w:r>
    </w:p>
    <w:p w14:paraId="7106FAF2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Objective</w:t>
      </w:r>
    </w:p>
    <w:p w14:paraId="33D60C4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Predict potential content effectiveness issues early using:</w:t>
      </w:r>
    </w:p>
    <w:p w14:paraId="35A2BF83" w14:textId="77777777" w:rsidR="004333BF" w:rsidRPr="004333BF" w:rsidRDefault="004333BF" w:rsidP="004333BF">
      <w:pPr>
        <w:numPr>
          <w:ilvl w:val="0"/>
          <w:numId w:val="77"/>
        </w:numPr>
        <w:rPr>
          <w:lang w:val="en-IN"/>
        </w:rPr>
      </w:pPr>
      <w:r w:rsidRPr="004333BF">
        <w:rPr>
          <w:lang w:val="en-IN"/>
        </w:rPr>
        <w:t>Initial engagement patterns</w:t>
      </w:r>
    </w:p>
    <w:p w14:paraId="3F99E0C1" w14:textId="77777777" w:rsidR="004333BF" w:rsidRPr="004333BF" w:rsidRDefault="004333BF" w:rsidP="004333BF">
      <w:pPr>
        <w:numPr>
          <w:ilvl w:val="0"/>
          <w:numId w:val="77"/>
        </w:numPr>
        <w:rPr>
          <w:lang w:val="en-IN"/>
        </w:rPr>
      </w:pPr>
      <w:r w:rsidRPr="004333BF">
        <w:rPr>
          <w:lang w:val="en-IN"/>
        </w:rPr>
        <w:t>Time-to-completion signals</w:t>
      </w:r>
    </w:p>
    <w:p w14:paraId="0D500FA1" w14:textId="77777777" w:rsidR="004333BF" w:rsidRPr="004333BF" w:rsidRDefault="004333BF" w:rsidP="004333BF">
      <w:pPr>
        <w:numPr>
          <w:ilvl w:val="0"/>
          <w:numId w:val="77"/>
        </w:numPr>
        <w:rPr>
          <w:lang w:val="en-IN"/>
        </w:rPr>
      </w:pPr>
      <w:r w:rsidRPr="004333BF">
        <w:rPr>
          <w:lang w:val="en-IN"/>
        </w:rPr>
        <w:t>Drop-off points</w:t>
      </w:r>
    </w:p>
    <w:p w14:paraId="537439DA" w14:textId="77777777" w:rsidR="004333BF" w:rsidRPr="004333BF" w:rsidRDefault="004333BF" w:rsidP="004333BF">
      <w:pPr>
        <w:numPr>
          <w:ilvl w:val="0"/>
          <w:numId w:val="77"/>
        </w:numPr>
        <w:rPr>
          <w:lang w:val="en-IN"/>
        </w:rPr>
      </w:pPr>
      <w:r w:rsidRPr="004333BF">
        <w:rPr>
          <w:lang w:val="en-IN"/>
        </w:rPr>
        <w:lastRenderedPageBreak/>
        <w:t>Early assessment outcomes</w:t>
      </w:r>
    </w:p>
    <w:p w14:paraId="2CDC3A0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Without:</w:t>
      </w:r>
    </w:p>
    <w:p w14:paraId="17AB3CF2" w14:textId="77777777" w:rsidR="004333BF" w:rsidRPr="004333BF" w:rsidRDefault="004333BF" w:rsidP="004333BF">
      <w:pPr>
        <w:numPr>
          <w:ilvl w:val="0"/>
          <w:numId w:val="78"/>
        </w:numPr>
        <w:rPr>
          <w:lang w:val="en-IN"/>
        </w:rPr>
      </w:pPr>
      <w:r w:rsidRPr="004333BF">
        <w:rPr>
          <w:lang w:val="en-IN"/>
        </w:rPr>
        <w:t>Blaming instructors</w:t>
      </w:r>
    </w:p>
    <w:p w14:paraId="1F4DC2F1" w14:textId="77777777" w:rsidR="004333BF" w:rsidRPr="004333BF" w:rsidRDefault="004333BF" w:rsidP="004333BF">
      <w:pPr>
        <w:numPr>
          <w:ilvl w:val="0"/>
          <w:numId w:val="78"/>
        </w:numPr>
        <w:rPr>
          <w:lang w:val="en-IN"/>
        </w:rPr>
      </w:pPr>
      <w:proofErr w:type="spellStart"/>
      <w:r w:rsidRPr="004333BF">
        <w:rPr>
          <w:lang w:val="en-IN"/>
        </w:rPr>
        <w:t>Labeling</w:t>
      </w:r>
      <w:proofErr w:type="spellEnd"/>
      <w:r w:rsidRPr="004333BF">
        <w:rPr>
          <w:lang w:val="en-IN"/>
        </w:rPr>
        <w:t xml:space="preserve"> learners</w:t>
      </w:r>
    </w:p>
    <w:p w14:paraId="053C65C8" w14:textId="77777777" w:rsidR="004333BF" w:rsidRPr="004333BF" w:rsidRDefault="004333BF" w:rsidP="004333BF">
      <w:pPr>
        <w:numPr>
          <w:ilvl w:val="0"/>
          <w:numId w:val="78"/>
        </w:numPr>
        <w:rPr>
          <w:lang w:val="en-IN"/>
        </w:rPr>
      </w:pPr>
      <w:r w:rsidRPr="004333BF">
        <w:rPr>
          <w:lang w:val="en-IN"/>
        </w:rPr>
        <w:t>Triggering automatic penalties</w:t>
      </w:r>
    </w:p>
    <w:p w14:paraId="79194F0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This is early detection, not automatic correction.</w:t>
      </w:r>
    </w:p>
    <w:p w14:paraId="5AFA4B5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77EAEDD8">
          <v:rect id="_x0000_i1767" style="width:0;height:1.5pt" o:hralign="center" o:hrstd="t" o:hr="t" fillcolor="#a0a0a0" stroked="f"/>
        </w:pict>
      </w:r>
    </w:p>
    <w:p w14:paraId="4F290346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What "Content Effectiveness" Means</w:t>
      </w:r>
    </w:p>
    <w:p w14:paraId="736F76E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Effectiveness is not:</w:t>
      </w:r>
    </w:p>
    <w:p w14:paraId="1630AFDE" w14:textId="77777777" w:rsidR="004333BF" w:rsidRPr="004333BF" w:rsidRDefault="004333BF" w:rsidP="004333BF">
      <w:pPr>
        <w:numPr>
          <w:ilvl w:val="0"/>
          <w:numId w:val="79"/>
        </w:numPr>
        <w:rPr>
          <w:lang w:val="en-IN"/>
        </w:rPr>
      </w:pPr>
      <w:r w:rsidRPr="004333BF">
        <w:rPr>
          <w:lang w:val="en-IN"/>
        </w:rPr>
        <w:t>Popularity</w:t>
      </w:r>
    </w:p>
    <w:p w14:paraId="64D7A38D" w14:textId="77777777" w:rsidR="004333BF" w:rsidRPr="004333BF" w:rsidRDefault="004333BF" w:rsidP="004333BF">
      <w:pPr>
        <w:numPr>
          <w:ilvl w:val="0"/>
          <w:numId w:val="79"/>
        </w:numPr>
        <w:rPr>
          <w:lang w:val="en-IN"/>
        </w:rPr>
      </w:pPr>
      <w:r w:rsidRPr="004333BF">
        <w:rPr>
          <w:lang w:val="en-IN"/>
        </w:rPr>
        <w:t>Time spent</w:t>
      </w:r>
    </w:p>
    <w:p w14:paraId="3FAA3223" w14:textId="77777777" w:rsidR="004333BF" w:rsidRPr="004333BF" w:rsidRDefault="004333BF" w:rsidP="004333BF">
      <w:pPr>
        <w:numPr>
          <w:ilvl w:val="0"/>
          <w:numId w:val="79"/>
        </w:numPr>
        <w:rPr>
          <w:lang w:val="en-IN"/>
        </w:rPr>
      </w:pPr>
      <w:r w:rsidRPr="004333BF">
        <w:rPr>
          <w:lang w:val="en-IN"/>
        </w:rPr>
        <w:t>Number of clicks</w:t>
      </w:r>
    </w:p>
    <w:p w14:paraId="7F52415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Effectiveness =</w:t>
      </w:r>
    </w:p>
    <w:p w14:paraId="11A2155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The ability of a content unit to sustain engagement and support successful learning outcomes relative to expectations.</w:t>
      </w:r>
    </w:p>
    <w:p w14:paraId="1219064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AB36AB6">
          <v:rect id="_x0000_i1768" style="width:0;height:1.5pt" o:hralign="center" o:hrstd="t" o:hr="t" fillcolor="#a0a0a0" stroked="f"/>
        </w:pict>
      </w:r>
    </w:p>
    <w:p w14:paraId="651234DE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3️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System Architecture (UWAMP + GoDaddy Compatible)</w:t>
      </w:r>
    </w:p>
    <w:p w14:paraId="06832482" w14:textId="5CD52D4B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drawing>
          <wp:inline distT="0" distB="0" distL="0" distR="0" wp14:anchorId="201189AF" wp14:editId="0A864A18">
            <wp:extent cx="5486400" cy="4935220"/>
            <wp:effectExtent l="0" t="0" r="0" b="0"/>
            <wp:docPr id="1195395040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4C5E" w14:textId="4D1F6113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drawing>
          <wp:inline distT="0" distB="0" distL="0" distR="0" wp14:anchorId="5BDBAF93" wp14:editId="6FA2A1A0">
            <wp:extent cx="5486400" cy="3517900"/>
            <wp:effectExtent l="0" t="0" r="0" b="6350"/>
            <wp:docPr id="393335471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A9462" w14:textId="64CC73CB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drawing>
          <wp:inline distT="0" distB="0" distL="0" distR="0" wp14:anchorId="15EB92AA" wp14:editId="2F5180F1">
            <wp:extent cx="5486400" cy="4008755"/>
            <wp:effectExtent l="0" t="0" r="0" b="0"/>
            <wp:docPr id="1499273520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2C2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pict w14:anchorId="09664BB1">
          <v:rect id="_x0000_i1772" style="width:0;height:1.5pt" o:hralign="center" o:hrstd="t" o:hr="t" fillcolor="#a0a0a0" stroked="f"/>
        </w:pict>
      </w:r>
    </w:p>
    <w:p w14:paraId="2EAA7325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Architecture Overview</w:t>
      </w:r>
    </w:p>
    <w:p w14:paraId="5C10202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Learner Activity Logs (PHP)</w:t>
      </w:r>
    </w:p>
    <w:p w14:paraId="71ADECC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3861771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Engagement &amp; Assessment Signals (MySQL)</w:t>
      </w:r>
    </w:p>
    <w:p w14:paraId="0E23983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0694039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Feature Aggregation Engine (Python CLI)</w:t>
      </w:r>
    </w:p>
    <w:p w14:paraId="7759E6B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4EF4927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Prediction Model</w:t>
      </w:r>
    </w:p>
    <w:p w14:paraId="17A3712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7438355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Risk Scores (MySQL)</w:t>
      </w:r>
    </w:p>
    <w:p w14:paraId="2B640EF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389F265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Quality Dashboard (PHP)</w:t>
      </w:r>
    </w:p>
    <w:p w14:paraId="4C8FE20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Constraints:</w:t>
      </w:r>
    </w:p>
    <w:p w14:paraId="46DF0660" w14:textId="77777777" w:rsidR="004333BF" w:rsidRPr="004333BF" w:rsidRDefault="004333BF" w:rsidP="004333BF">
      <w:pPr>
        <w:numPr>
          <w:ilvl w:val="0"/>
          <w:numId w:val="80"/>
        </w:numPr>
        <w:rPr>
          <w:lang w:val="en-IN"/>
        </w:rPr>
      </w:pPr>
      <w:r w:rsidRPr="004333BF">
        <w:rPr>
          <w:lang w:val="en-IN"/>
        </w:rPr>
        <w:t>No real-time streaming</w:t>
      </w:r>
    </w:p>
    <w:p w14:paraId="750476ED" w14:textId="77777777" w:rsidR="004333BF" w:rsidRPr="004333BF" w:rsidRDefault="004333BF" w:rsidP="004333BF">
      <w:pPr>
        <w:numPr>
          <w:ilvl w:val="0"/>
          <w:numId w:val="80"/>
        </w:numPr>
        <w:rPr>
          <w:lang w:val="en-IN"/>
        </w:rPr>
      </w:pPr>
      <w:r w:rsidRPr="004333BF">
        <w:rPr>
          <w:lang w:val="en-IN"/>
        </w:rPr>
        <w:t xml:space="preserve">Python runs via </w:t>
      </w:r>
      <w:proofErr w:type="spellStart"/>
      <w:r w:rsidRPr="004333BF">
        <w:rPr>
          <w:lang w:val="en-IN"/>
        </w:rPr>
        <w:t>cron</w:t>
      </w:r>
      <w:proofErr w:type="spellEnd"/>
    </w:p>
    <w:p w14:paraId="47534B12" w14:textId="77777777" w:rsidR="004333BF" w:rsidRPr="004333BF" w:rsidRDefault="004333BF" w:rsidP="004333BF">
      <w:pPr>
        <w:numPr>
          <w:ilvl w:val="0"/>
          <w:numId w:val="80"/>
        </w:numPr>
        <w:rPr>
          <w:lang w:val="en-IN"/>
        </w:rPr>
      </w:pPr>
      <w:r w:rsidRPr="004333BF">
        <w:rPr>
          <w:lang w:val="en-IN"/>
        </w:rPr>
        <w:t>Shared-hosting compliant</w:t>
      </w:r>
    </w:p>
    <w:p w14:paraId="6173DDCF" w14:textId="77777777" w:rsidR="004333BF" w:rsidRPr="004333BF" w:rsidRDefault="004333BF" w:rsidP="004333BF">
      <w:pPr>
        <w:numPr>
          <w:ilvl w:val="0"/>
          <w:numId w:val="80"/>
        </w:numPr>
        <w:rPr>
          <w:lang w:val="en-IN"/>
        </w:rPr>
      </w:pPr>
      <w:r w:rsidRPr="004333BF">
        <w:rPr>
          <w:lang w:val="en-IN"/>
        </w:rPr>
        <w:t>No external ML servers</w:t>
      </w:r>
    </w:p>
    <w:p w14:paraId="35113A1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472872A">
          <v:rect id="_x0000_i1773" style="width:0;height:1.5pt" o:hralign="center" o:hrstd="t" o:hr="t" fillcolor="#a0a0a0" stroked="f"/>
        </w:pict>
      </w:r>
    </w:p>
    <w:p w14:paraId="70EE9A22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4️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Data Model</w:t>
      </w:r>
    </w:p>
    <w:p w14:paraId="0C9C0E6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8B82323">
          <v:rect id="_x0000_i1774" style="width:0;height:1.5pt" o:hralign="center" o:hrstd="t" o:hr="t" fillcolor="#a0a0a0" stroked="f"/>
        </w:pict>
      </w:r>
    </w:p>
    <w:p w14:paraId="59E054D0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4.1 Content Units (Existing)</w:t>
      </w:r>
    </w:p>
    <w:p w14:paraId="0E228489" w14:textId="77777777" w:rsidR="004333BF" w:rsidRPr="004333BF" w:rsidRDefault="004333BF" w:rsidP="004333BF">
      <w:pPr>
        <w:rPr>
          <w:lang w:val="en-IN"/>
        </w:rPr>
      </w:pPr>
      <w:proofErr w:type="spellStart"/>
      <w:r w:rsidRPr="004333BF">
        <w:rPr>
          <w:lang w:val="en-IN"/>
        </w:rPr>
        <w:lastRenderedPageBreak/>
        <w:t>content_units</w:t>
      </w:r>
      <w:proofErr w:type="spellEnd"/>
    </w:p>
    <w:p w14:paraId="5D432E7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B28B721">
          <v:rect id="_x0000_i1775" style="width:0;height:1.5pt" o:hralign="center" o:hrstd="t" o:hr="t" fillcolor="#a0a0a0" stroked="f"/>
        </w:pict>
      </w:r>
    </w:p>
    <w:p w14:paraId="755B96D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4.2 Content Effectiveness Signals</w:t>
      </w:r>
    </w:p>
    <w:p w14:paraId="55B7056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CREATE TABLE </w:t>
      </w:r>
      <w:proofErr w:type="spellStart"/>
      <w:r w:rsidRPr="004333BF">
        <w:rPr>
          <w:lang w:val="en-IN"/>
        </w:rPr>
        <w:t>content_signals</w:t>
      </w:r>
      <w:proofErr w:type="spellEnd"/>
      <w:r w:rsidRPr="004333BF">
        <w:rPr>
          <w:lang w:val="en-IN"/>
        </w:rPr>
        <w:t xml:space="preserve"> (</w:t>
      </w:r>
    </w:p>
    <w:p w14:paraId="69583DE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unit_id</w:t>
      </w:r>
      <w:proofErr w:type="spellEnd"/>
      <w:r w:rsidRPr="004333BF">
        <w:rPr>
          <w:lang w:val="en-IN"/>
        </w:rPr>
        <w:t xml:space="preserve"> INT,</w:t>
      </w:r>
    </w:p>
    <w:p w14:paraId="794AB04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avg_time_spent</w:t>
      </w:r>
      <w:proofErr w:type="spellEnd"/>
      <w:r w:rsidRPr="004333BF">
        <w:rPr>
          <w:lang w:val="en-IN"/>
        </w:rPr>
        <w:t xml:space="preserve"> FLOAT,</w:t>
      </w:r>
    </w:p>
    <w:p w14:paraId="415AC328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dropoff_rate</w:t>
      </w:r>
      <w:proofErr w:type="spellEnd"/>
      <w:r w:rsidRPr="004333BF">
        <w:rPr>
          <w:lang w:val="en-IN"/>
        </w:rPr>
        <w:t xml:space="preserve"> FLOAT,</w:t>
      </w:r>
    </w:p>
    <w:p w14:paraId="51FDA42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early_assessment_score</w:t>
      </w:r>
      <w:proofErr w:type="spellEnd"/>
      <w:r w:rsidRPr="004333BF">
        <w:rPr>
          <w:lang w:val="en-IN"/>
        </w:rPr>
        <w:t xml:space="preserve"> FLOAT,</w:t>
      </w:r>
    </w:p>
    <w:p w14:paraId="0A8E749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engagement_variance</w:t>
      </w:r>
      <w:proofErr w:type="spellEnd"/>
      <w:r w:rsidRPr="004333BF">
        <w:rPr>
          <w:lang w:val="en-IN"/>
        </w:rPr>
        <w:t xml:space="preserve"> FLOAT,</w:t>
      </w:r>
    </w:p>
    <w:p w14:paraId="161B55D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sample_size</w:t>
      </w:r>
      <w:proofErr w:type="spellEnd"/>
      <w:r w:rsidRPr="004333BF">
        <w:rPr>
          <w:lang w:val="en-IN"/>
        </w:rPr>
        <w:t xml:space="preserve"> INT,</w:t>
      </w:r>
    </w:p>
    <w:p w14:paraId="31B9E20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calculated_on</w:t>
      </w:r>
      <w:proofErr w:type="spellEnd"/>
      <w:r w:rsidRPr="004333BF">
        <w:rPr>
          <w:lang w:val="en-IN"/>
        </w:rPr>
        <w:t xml:space="preserve"> DATETIME</w:t>
      </w:r>
    </w:p>
    <w:p w14:paraId="432182E8" w14:textId="77777777" w:rsidR="004333BF" w:rsidRPr="004333BF" w:rsidRDefault="004333BF" w:rsidP="004333BF">
      <w:pPr>
        <w:rPr>
          <w:lang w:val="en-IN"/>
        </w:rPr>
      </w:pPr>
      <w:proofErr w:type="gramStart"/>
      <w:r w:rsidRPr="004333BF">
        <w:rPr>
          <w:lang w:val="en-IN"/>
        </w:rPr>
        <w:t>);</w:t>
      </w:r>
      <w:proofErr w:type="gramEnd"/>
    </w:p>
    <w:p w14:paraId="77A7DFF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406366C">
          <v:rect id="_x0000_i1776" style="width:0;height:1.5pt" o:hralign="center" o:hrstd="t" o:hr="t" fillcolor="#a0a0a0" stroked="f"/>
        </w:pict>
      </w:r>
    </w:p>
    <w:p w14:paraId="7E48C15A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4.3 Prediction Output</w:t>
      </w:r>
    </w:p>
    <w:p w14:paraId="482E8EC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CREATE TABLE </w:t>
      </w:r>
      <w:proofErr w:type="spellStart"/>
      <w:r w:rsidRPr="004333BF">
        <w:rPr>
          <w:lang w:val="en-IN"/>
        </w:rPr>
        <w:t>content_effectiveness_predictions</w:t>
      </w:r>
      <w:proofErr w:type="spellEnd"/>
      <w:r w:rsidRPr="004333BF">
        <w:rPr>
          <w:lang w:val="en-IN"/>
        </w:rPr>
        <w:t xml:space="preserve"> (</w:t>
      </w:r>
    </w:p>
    <w:p w14:paraId="3D29717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unit_id</w:t>
      </w:r>
      <w:proofErr w:type="spellEnd"/>
      <w:r w:rsidRPr="004333BF">
        <w:rPr>
          <w:lang w:val="en-IN"/>
        </w:rPr>
        <w:t xml:space="preserve"> INT,</w:t>
      </w:r>
    </w:p>
    <w:p w14:paraId="79F1D88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predicted_effectiveness</w:t>
      </w:r>
      <w:proofErr w:type="spellEnd"/>
      <w:r w:rsidRPr="004333BF">
        <w:rPr>
          <w:lang w:val="en-IN"/>
        </w:rPr>
        <w:t xml:space="preserve"> FLOAT,</w:t>
      </w:r>
    </w:p>
    <w:p w14:paraId="4E0BF8F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risk_level</w:t>
      </w:r>
      <w:proofErr w:type="spellEnd"/>
      <w:r w:rsidRPr="004333BF">
        <w:rPr>
          <w:lang w:val="en-IN"/>
        </w:rPr>
        <w:t xml:space="preserve"> </w:t>
      </w:r>
      <w:proofErr w:type="gramStart"/>
      <w:r w:rsidRPr="004333BF">
        <w:rPr>
          <w:lang w:val="en-IN"/>
        </w:rPr>
        <w:t>VARCHAR(</w:t>
      </w:r>
      <w:proofErr w:type="gramEnd"/>
      <w:r w:rsidRPr="004333BF">
        <w:rPr>
          <w:lang w:val="en-IN"/>
        </w:rPr>
        <w:t>50),</w:t>
      </w:r>
    </w:p>
    <w:p w14:paraId="3C5B4B2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confidence_score</w:t>
      </w:r>
      <w:proofErr w:type="spellEnd"/>
      <w:r w:rsidRPr="004333BF">
        <w:rPr>
          <w:lang w:val="en-IN"/>
        </w:rPr>
        <w:t xml:space="preserve"> FLOAT,</w:t>
      </w:r>
    </w:p>
    <w:p w14:paraId="155E600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calculated_on</w:t>
      </w:r>
      <w:proofErr w:type="spellEnd"/>
      <w:r w:rsidRPr="004333BF">
        <w:rPr>
          <w:lang w:val="en-IN"/>
        </w:rPr>
        <w:t xml:space="preserve"> DATETIME</w:t>
      </w:r>
    </w:p>
    <w:p w14:paraId="609685A4" w14:textId="77777777" w:rsidR="004333BF" w:rsidRPr="004333BF" w:rsidRDefault="004333BF" w:rsidP="004333BF">
      <w:pPr>
        <w:rPr>
          <w:lang w:val="en-IN"/>
        </w:rPr>
      </w:pPr>
      <w:proofErr w:type="gramStart"/>
      <w:r w:rsidRPr="004333BF">
        <w:rPr>
          <w:lang w:val="en-IN"/>
        </w:rPr>
        <w:t>);</w:t>
      </w:r>
      <w:proofErr w:type="gramEnd"/>
    </w:p>
    <w:p w14:paraId="0991DF0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pict w14:anchorId="1D628103">
          <v:rect id="_x0000_i1777" style="width:0;height:1.5pt" o:hralign="center" o:hrstd="t" o:hr="t" fillcolor="#a0a0a0" stroked="f"/>
        </w:pict>
      </w:r>
    </w:p>
    <w:p w14:paraId="3C25484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5️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Feature Engineering (Critical Section)</w:t>
      </w:r>
    </w:p>
    <w:p w14:paraId="7D52FC5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We use early-stage signals: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3"/>
        <w:gridCol w:w="4101"/>
      </w:tblGrid>
      <w:tr w:rsidR="004333BF" w:rsidRPr="004333BF" w14:paraId="5EA0624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A6D3E4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1BC6A4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Meaning</w:t>
            </w:r>
          </w:p>
        </w:tc>
      </w:tr>
      <w:tr w:rsidR="004333BF" w:rsidRPr="004333BF" w14:paraId="03586F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85DA5" w14:textId="77777777" w:rsidR="004333BF" w:rsidRPr="004333BF" w:rsidRDefault="004333BF" w:rsidP="004333BF">
            <w:pPr>
              <w:rPr>
                <w:lang w:val="en-IN"/>
              </w:rPr>
            </w:pPr>
            <w:proofErr w:type="spellStart"/>
            <w:r w:rsidRPr="004333BF">
              <w:rPr>
                <w:lang w:val="en-IN"/>
              </w:rPr>
              <w:t>Avg</w:t>
            </w:r>
            <w:proofErr w:type="spellEnd"/>
            <w:r w:rsidRPr="004333BF">
              <w:rPr>
                <w:lang w:val="en-IN"/>
              </w:rPr>
              <w:t xml:space="preserve"> Time Ratio</w:t>
            </w:r>
          </w:p>
        </w:tc>
        <w:tc>
          <w:tcPr>
            <w:tcW w:w="0" w:type="auto"/>
            <w:vAlign w:val="center"/>
            <w:hideMark/>
          </w:tcPr>
          <w:p w14:paraId="725D60D3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Actual vs expected</w:t>
            </w:r>
          </w:p>
        </w:tc>
      </w:tr>
      <w:tr w:rsidR="004333BF" w:rsidRPr="004333BF" w14:paraId="31CEF4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46400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Drop-off Rate</w:t>
            </w:r>
          </w:p>
        </w:tc>
        <w:tc>
          <w:tcPr>
            <w:tcW w:w="0" w:type="auto"/>
            <w:vAlign w:val="center"/>
            <w:hideMark/>
          </w:tcPr>
          <w:p w14:paraId="0D6D3676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% leaving before completion</w:t>
            </w:r>
          </w:p>
        </w:tc>
      </w:tr>
      <w:tr w:rsidR="004333BF" w:rsidRPr="004333BF" w14:paraId="53219C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596D9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Early Assessment Score</w:t>
            </w:r>
          </w:p>
        </w:tc>
        <w:tc>
          <w:tcPr>
            <w:tcW w:w="0" w:type="auto"/>
            <w:vAlign w:val="center"/>
            <w:hideMark/>
          </w:tcPr>
          <w:p w14:paraId="1928F3E7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First quiz result average</w:t>
            </w:r>
          </w:p>
        </w:tc>
      </w:tr>
      <w:tr w:rsidR="004333BF" w:rsidRPr="004333BF" w14:paraId="310AC7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FE5E6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Engagement Variance</w:t>
            </w:r>
          </w:p>
        </w:tc>
        <w:tc>
          <w:tcPr>
            <w:tcW w:w="0" w:type="auto"/>
            <w:vAlign w:val="center"/>
            <w:hideMark/>
          </w:tcPr>
          <w:p w14:paraId="1ED373B6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Inconsistent activity</w:t>
            </w:r>
          </w:p>
        </w:tc>
      </w:tr>
      <w:tr w:rsidR="004333BF" w:rsidRPr="004333BF" w14:paraId="487381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C6C9C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Revisit Rate</w:t>
            </w:r>
          </w:p>
        </w:tc>
        <w:tc>
          <w:tcPr>
            <w:tcW w:w="0" w:type="auto"/>
            <w:vAlign w:val="center"/>
            <w:hideMark/>
          </w:tcPr>
          <w:p w14:paraId="5CFF47D4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Learners returning</w:t>
            </w:r>
          </w:p>
        </w:tc>
      </w:tr>
    </w:tbl>
    <w:p w14:paraId="12489ED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6FC1745">
          <v:rect id="_x0000_i1778" style="width:0;height:1.5pt" o:hralign="center" o:hrstd="t" o:hr="t" fillcolor="#a0a0a0" stroked="f"/>
        </w:pict>
      </w:r>
    </w:p>
    <w:p w14:paraId="0702B5D7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Example Feature Vector</w:t>
      </w:r>
    </w:p>
    <w:p w14:paraId="0E06A5C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[</w:t>
      </w:r>
    </w:p>
    <w:p w14:paraId="30120D9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avg_time_ratio</w:t>
      </w:r>
      <w:proofErr w:type="spellEnd"/>
      <w:r w:rsidRPr="004333BF">
        <w:rPr>
          <w:lang w:val="en-IN"/>
        </w:rPr>
        <w:t>,</w:t>
      </w:r>
    </w:p>
    <w:p w14:paraId="3F9F6AD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dropoff_rate</w:t>
      </w:r>
      <w:proofErr w:type="spellEnd"/>
      <w:r w:rsidRPr="004333BF">
        <w:rPr>
          <w:lang w:val="en-IN"/>
        </w:rPr>
        <w:t>,</w:t>
      </w:r>
    </w:p>
    <w:p w14:paraId="61D1800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early_score</w:t>
      </w:r>
      <w:proofErr w:type="spellEnd"/>
      <w:r w:rsidRPr="004333BF">
        <w:rPr>
          <w:lang w:val="en-IN"/>
        </w:rPr>
        <w:t>,</w:t>
      </w:r>
    </w:p>
    <w:p w14:paraId="3D2A98C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engagement_variance</w:t>
      </w:r>
      <w:proofErr w:type="spellEnd"/>
      <w:r w:rsidRPr="004333BF">
        <w:rPr>
          <w:lang w:val="en-IN"/>
        </w:rPr>
        <w:t>,</w:t>
      </w:r>
    </w:p>
    <w:p w14:paraId="26335E7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revisit_rate</w:t>
      </w:r>
      <w:proofErr w:type="spellEnd"/>
    </w:p>
    <w:p w14:paraId="1BBBA4B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]</w:t>
      </w:r>
    </w:p>
    <w:p w14:paraId="08ABD8A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7015A155">
          <v:rect id="_x0000_i1779" style="width:0;height:1.5pt" o:hralign="center" o:hrstd="t" o:hr="t" fillcolor="#a0a0a0" stroked="f"/>
        </w:pict>
      </w:r>
    </w:p>
    <w:p w14:paraId="43A25687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6️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ML Model Choice</w:t>
      </w:r>
    </w:p>
    <w:p w14:paraId="45DE622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Because environment is shared hosting:</w:t>
      </w:r>
    </w:p>
    <w:p w14:paraId="7F68DF6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>Recommended:</w:t>
      </w:r>
    </w:p>
    <w:p w14:paraId="754EDC03" w14:textId="77777777" w:rsidR="004333BF" w:rsidRPr="004333BF" w:rsidRDefault="004333BF" w:rsidP="004333BF">
      <w:pPr>
        <w:numPr>
          <w:ilvl w:val="0"/>
          <w:numId w:val="81"/>
        </w:numPr>
        <w:rPr>
          <w:lang w:val="en-IN"/>
        </w:rPr>
      </w:pPr>
      <w:r w:rsidRPr="004333BF">
        <w:rPr>
          <w:lang w:val="en-IN"/>
        </w:rPr>
        <w:t>Logistic Regression (binary effective / at-risk)</w:t>
      </w:r>
    </w:p>
    <w:p w14:paraId="6D5B5373" w14:textId="77777777" w:rsidR="004333BF" w:rsidRPr="004333BF" w:rsidRDefault="004333BF" w:rsidP="004333BF">
      <w:pPr>
        <w:numPr>
          <w:ilvl w:val="0"/>
          <w:numId w:val="81"/>
        </w:numPr>
        <w:rPr>
          <w:lang w:val="en-IN"/>
        </w:rPr>
      </w:pPr>
      <w:r w:rsidRPr="004333BF">
        <w:rPr>
          <w:lang w:val="en-IN"/>
        </w:rPr>
        <w:t>Random Forest (optional)</w:t>
      </w:r>
    </w:p>
    <w:p w14:paraId="639D666D" w14:textId="77777777" w:rsidR="004333BF" w:rsidRPr="004333BF" w:rsidRDefault="004333BF" w:rsidP="004333BF">
      <w:pPr>
        <w:numPr>
          <w:ilvl w:val="0"/>
          <w:numId w:val="81"/>
        </w:numPr>
        <w:rPr>
          <w:lang w:val="en-IN"/>
        </w:rPr>
      </w:pPr>
      <w:r w:rsidRPr="004333BF">
        <w:rPr>
          <w:lang w:val="en-IN"/>
        </w:rPr>
        <w:t>Gradient Boosted Trees (offline training)</w:t>
      </w:r>
    </w:p>
    <w:p w14:paraId="286F42F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Training offline.</w:t>
      </w:r>
      <w:r w:rsidRPr="004333BF">
        <w:rPr>
          <w:lang w:val="en-IN"/>
        </w:rPr>
        <w:br/>
        <w:t>Inference via CLI.</w:t>
      </w:r>
    </w:p>
    <w:p w14:paraId="4F6979C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8DB2FF8">
          <v:rect id="_x0000_i1780" style="width:0;height:1.5pt" o:hralign="center" o:hrstd="t" o:hr="t" fillcolor="#a0a0a0" stroked="f"/>
        </w:pict>
      </w:r>
    </w:p>
    <w:p w14:paraId="1C7215B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7️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Python Prediction Engine</w:t>
      </w:r>
    </w:p>
    <w:p w14:paraId="5FB81DC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5BCBFAC2">
          <v:rect id="_x0000_i1781" style="width:0;height:1.5pt" o:hralign="center" o:hrstd="t" o:hr="t" fillcolor="#a0a0a0" stroked="f"/>
        </w:pict>
      </w:r>
    </w:p>
    <w:p w14:paraId="355BC871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7.1 Training Script (Offline)</w:t>
      </w:r>
    </w:p>
    <w:p w14:paraId="1D256CC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from </w:t>
      </w:r>
      <w:proofErr w:type="spellStart"/>
      <w:proofErr w:type="gramStart"/>
      <w:r w:rsidRPr="004333BF">
        <w:rPr>
          <w:lang w:val="en-IN"/>
        </w:rPr>
        <w:t>sklearn.ensemble</w:t>
      </w:r>
      <w:proofErr w:type="spellEnd"/>
      <w:proofErr w:type="gramEnd"/>
      <w:r w:rsidRPr="004333BF">
        <w:rPr>
          <w:lang w:val="en-IN"/>
        </w:rPr>
        <w:t xml:space="preserve"> import </w:t>
      </w:r>
      <w:proofErr w:type="spellStart"/>
      <w:r w:rsidRPr="004333BF">
        <w:rPr>
          <w:lang w:val="en-IN"/>
        </w:rPr>
        <w:t>RandomForestClassifier</w:t>
      </w:r>
      <w:proofErr w:type="spellEnd"/>
    </w:p>
    <w:p w14:paraId="3FCA939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import pickle</w:t>
      </w:r>
    </w:p>
    <w:p w14:paraId="598DC3E7" w14:textId="77777777" w:rsidR="004333BF" w:rsidRPr="004333BF" w:rsidRDefault="004333BF" w:rsidP="004333BF">
      <w:pPr>
        <w:rPr>
          <w:lang w:val="en-IN"/>
        </w:rPr>
      </w:pPr>
    </w:p>
    <w:p w14:paraId="2EA154E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model = </w:t>
      </w:r>
      <w:proofErr w:type="spellStart"/>
      <w:proofErr w:type="gramStart"/>
      <w:r w:rsidRPr="004333BF">
        <w:rPr>
          <w:lang w:val="en-IN"/>
        </w:rPr>
        <w:t>RandomForestClassifier</w:t>
      </w:r>
      <w:proofErr w:type="spellEnd"/>
      <w:r w:rsidRPr="004333BF">
        <w:rPr>
          <w:lang w:val="en-IN"/>
        </w:rPr>
        <w:t>(</w:t>
      </w:r>
      <w:proofErr w:type="gramEnd"/>
      <w:r w:rsidRPr="004333BF">
        <w:rPr>
          <w:lang w:val="en-IN"/>
        </w:rPr>
        <w:t>)</w:t>
      </w:r>
    </w:p>
    <w:p w14:paraId="7E42EF8A" w14:textId="77777777" w:rsidR="004333BF" w:rsidRPr="004333BF" w:rsidRDefault="004333BF" w:rsidP="004333BF">
      <w:pPr>
        <w:rPr>
          <w:lang w:val="en-IN"/>
        </w:rPr>
      </w:pPr>
      <w:proofErr w:type="spellStart"/>
      <w:proofErr w:type="gramStart"/>
      <w:r w:rsidRPr="004333BF">
        <w:rPr>
          <w:lang w:val="en-IN"/>
        </w:rPr>
        <w:t>model.fit</w:t>
      </w:r>
      <w:proofErr w:type="spellEnd"/>
      <w:r w:rsidRPr="004333BF">
        <w:rPr>
          <w:lang w:val="en-IN"/>
        </w:rPr>
        <w:t>(</w:t>
      </w:r>
      <w:proofErr w:type="spellStart"/>
      <w:proofErr w:type="gramEnd"/>
      <w:r w:rsidRPr="004333BF">
        <w:rPr>
          <w:lang w:val="en-IN"/>
        </w:rPr>
        <w:t>X_train</w:t>
      </w:r>
      <w:proofErr w:type="spellEnd"/>
      <w:r w:rsidRPr="004333BF">
        <w:rPr>
          <w:lang w:val="en-IN"/>
        </w:rPr>
        <w:t xml:space="preserve">, </w:t>
      </w:r>
      <w:proofErr w:type="spellStart"/>
      <w:r w:rsidRPr="004333BF">
        <w:rPr>
          <w:lang w:val="en-IN"/>
        </w:rPr>
        <w:t>y_train</w:t>
      </w:r>
      <w:proofErr w:type="spellEnd"/>
      <w:r w:rsidRPr="004333BF">
        <w:rPr>
          <w:lang w:val="en-IN"/>
        </w:rPr>
        <w:t>)</w:t>
      </w:r>
    </w:p>
    <w:p w14:paraId="68EC883A" w14:textId="77777777" w:rsidR="004333BF" w:rsidRPr="004333BF" w:rsidRDefault="004333BF" w:rsidP="004333BF">
      <w:pPr>
        <w:rPr>
          <w:lang w:val="en-IN"/>
        </w:rPr>
      </w:pPr>
    </w:p>
    <w:p w14:paraId="55330617" w14:textId="77777777" w:rsidR="004333BF" w:rsidRPr="004333BF" w:rsidRDefault="004333BF" w:rsidP="004333BF">
      <w:pPr>
        <w:rPr>
          <w:lang w:val="en-IN"/>
        </w:rPr>
      </w:pPr>
      <w:proofErr w:type="spellStart"/>
      <w:proofErr w:type="gramStart"/>
      <w:r w:rsidRPr="004333BF">
        <w:rPr>
          <w:lang w:val="en-IN"/>
        </w:rPr>
        <w:t>pickle.dump</w:t>
      </w:r>
      <w:proofErr w:type="spellEnd"/>
      <w:proofErr w:type="gramEnd"/>
      <w:r w:rsidRPr="004333BF">
        <w:rPr>
          <w:lang w:val="en-IN"/>
        </w:rPr>
        <w:t>(model, open("content_model.</w:t>
      </w:r>
      <w:proofErr w:type="spellStart"/>
      <w:r w:rsidRPr="004333BF">
        <w:rPr>
          <w:lang w:val="en-IN"/>
        </w:rPr>
        <w:t>pkl</w:t>
      </w:r>
      <w:proofErr w:type="spellEnd"/>
      <w:r w:rsidRPr="004333BF">
        <w:rPr>
          <w:lang w:val="en-IN"/>
        </w:rPr>
        <w:t>","</w:t>
      </w:r>
      <w:proofErr w:type="spellStart"/>
      <w:r w:rsidRPr="004333BF">
        <w:rPr>
          <w:lang w:val="en-IN"/>
        </w:rPr>
        <w:t>wb</w:t>
      </w:r>
      <w:proofErr w:type="spellEnd"/>
      <w:r w:rsidRPr="004333BF">
        <w:rPr>
          <w:lang w:val="en-IN"/>
        </w:rPr>
        <w:t>"))</w:t>
      </w:r>
    </w:p>
    <w:p w14:paraId="217D853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B5FD120">
          <v:rect id="_x0000_i1782" style="width:0;height:1.5pt" o:hralign="center" o:hrstd="t" o:hr="t" fillcolor="#a0a0a0" stroked="f"/>
        </w:pict>
      </w:r>
    </w:p>
    <w:p w14:paraId="676C2ED3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7.2 Prediction Script (CLI)</w:t>
      </w:r>
    </w:p>
    <w:p w14:paraId="3C4D360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content_effectiveness_engine.py</w:t>
      </w:r>
    </w:p>
    <w:p w14:paraId="791FBC6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import </w:t>
      </w:r>
      <w:proofErr w:type="spellStart"/>
      <w:proofErr w:type="gramStart"/>
      <w:r w:rsidRPr="004333BF">
        <w:rPr>
          <w:lang w:val="en-IN"/>
        </w:rPr>
        <w:t>mysql.connector</w:t>
      </w:r>
      <w:proofErr w:type="spellEnd"/>
      <w:proofErr w:type="gramEnd"/>
    </w:p>
    <w:p w14:paraId="518ADAC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import pickle</w:t>
      </w:r>
    </w:p>
    <w:p w14:paraId="56F738B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>import pandas as pd</w:t>
      </w:r>
    </w:p>
    <w:p w14:paraId="6546AD93" w14:textId="77777777" w:rsidR="004333BF" w:rsidRPr="004333BF" w:rsidRDefault="004333BF" w:rsidP="004333BF">
      <w:pPr>
        <w:rPr>
          <w:lang w:val="en-IN"/>
        </w:rPr>
      </w:pPr>
    </w:p>
    <w:p w14:paraId="637DC0F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model = </w:t>
      </w:r>
      <w:proofErr w:type="spellStart"/>
      <w:proofErr w:type="gramStart"/>
      <w:r w:rsidRPr="004333BF">
        <w:rPr>
          <w:lang w:val="en-IN"/>
        </w:rPr>
        <w:t>pickle.load</w:t>
      </w:r>
      <w:proofErr w:type="spellEnd"/>
      <w:proofErr w:type="gramEnd"/>
      <w:r w:rsidRPr="004333BF">
        <w:rPr>
          <w:lang w:val="en-IN"/>
        </w:rPr>
        <w:t>(open("content_model.</w:t>
      </w:r>
      <w:proofErr w:type="spellStart"/>
      <w:r w:rsidRPr="004333BF">
        <w:rPr>
          <w:lang w:val="en-IN"/>
        </w:rPr>
        <w:t>pkl</w:t>
      </w:r>
      <w:proofErr w:type="spellEnd"/>
      <w:r w:rsidRPr="004333BF">
        <w:rPr>
          <w:lang w:val="en-IN"/>
        </w:rPr>
        <w:t>","</w:t>
      </w:r>
      <w:proofErr w:type="spellStart"/>
      <w:r w:rsidRPr="004333BF">
        <w:rPr>
          <w:lang w:val="en-IN"/>
        </w:rPr>
        <w:t>rb</w:t>
      </w:r>
      <w:proofErr w:type="spellEnd"/>
      <w:r w:rsidRPr="004333BF">
        <w:rPr>
          <w:lang w:val="en-IN"/>
        </w:rPr>
        <w:t>"))</w:t>
      </w:r>
    </w:p>
    <w:p w14:paraId="6A61628E" w14:textId="77777777" w:rsidR="004333BF" w:rsidRPr="004333BF" w:rsidRDefault="004333BF" w:rsidP="004333BF">
      <w:pPr>
        <w:rPr>
          <w:lang w:val="en-IN"/>
        </w:rPr>
      </w:pPr>
    </w:p>
    <w:p w14:paraId="350EC7B7" w14:textId="77777777" w:rsidR="004333BF" w:rsidRPr="004333BF" w:rsidRDefault="004333BF" w:rsidP="004333BF">
      <w:pPr>
        <w:rPr>
          <w:lang w:val="en-IN"/>
        </w:rPr>
      </w:pPr>
      <w:proofErr w:type="spellStart"/>
      <w:r w:rsidRPr="004333BF">
        <w:rPr>
          <w:lang w:val="en-IN"/>
        </w:rPr>
        <w:t>db</w:t>
      </w:r>
      <w:proofErr w:type="spellEnd"/>
      <w:r w:rsidRPr="004333BF">
        <w:rPr>
          <w:lang w:val="en-IN"/>
        </w:rPr>
        <w:t xml:space="preserve"> = </w:t>
      </w:r>
      <w:proofErr w:type="spellStart"/>
      <w:proofErr w:type="gramStart"/>
      <w:r w:rsidRPr="004333BF">
        <w:rPr>
          <w:lang w:val="en-IN"/>
        </w:rPr>
        <w:t>mysql.connector</w:t>
      </w:r>
      <w:proofErr w:type="gramEnd"/>
      <w:r w:rsidRPr="004333BF">
        <w:rPr>
          <w:lang w:val="en-IN"/>
        </w:rPr>
        <w:t>.connect</w:t>
      </w:r>
      <w:proofErr w:type="spellEnd"/>
      <w:r w:rsidRPr="004333BF">
        <w:rPr>
          <w:lang w:val="en-IN"/>
        </w:rPr>
        <w:t>(...)</w:t>
      </w:r>
    </w:p>
    <w:p w14:paraId="1310811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cursor = </w:t>
      </w:r>
      <w:proofErr w:type="spellStart"/>
      <w:proofErr w:type="gramStart"/>
      <w:r w:rsidRPr="004333BF">
        <w:rPr>
          <w:lang w:val="en-IN"/>
        </w:rPr>
        <w:t>db.cursor</w:t>
      </w:r>
      <w:proofErr w:type="spellEnd"/>
      <w:proofErr w:type="gramEnd"/>
      <w:r w:rsidRPr="004333BF">
        <w:rPr>
          <w:lang w:val="en-IN"/>
        </w:rPr>
        <w:t>(dictionary=True)</w:t>
      </w:r>
    </w:p>
    <w:p w14:paraId="7B340485" w14:textId="77777777" w:rsidR="004333BF" w:rsidRPr="004333BF" w:rsidRDefault="004333BF" w:rsidP="004333BF">
      <w:pPr>
        <w:rPr>
          <w:lang w:val="en-IN"/>
        </w:rPr>
      </w:pPr>
    </w:p>
    <w:p w14:paraId="159E6DFC" w14:textId="77777777" w:rsidR="004333BF" w:rsidRPr="004333BF" w:rsidRDefault="004333BF" w:rsidP="004333BF">
      <w:pPr>
        <w:rPr>
          <w:lang w:val="en-IN"/>
        </w:rPr>
      </w:pPr>
      <w:proofErr w:type="spellStart"/>
      <w:proofErr w:type="gramStart"/>
      <w:r w:rsidRPr="004333BF">
        <w:rPr>
          <w:lang w:val="en-IN"/>
        </w:rPr>
        <w:t>cursor.execute</w:t>
      </w:r>
      <w:proofErr w:type="spellEnd"/>
      <w:proofErr w:type="gramEnd"/>
      <w:r w:rsidRPr="004333BF">
        <w:rPr>
          <w:lang w:val="en-IN"/>
        </w:rPr>
        <w:t xml:space="preserve">("SELECT * FROM </w:t>
      </w:r>
      <w:proofErr w:type="spellStart"/>
      <w:r w:rsidRPr="004333BF">
        <w:rPr>
          <w:lang w:val="en-IN"/>
        </w:rPr>
        <w:t>content_signals</w:t>
      </w:r>
      <w:proofErr w:type="spellEnd"/>
      <w:r w:rsidRPr="004333BF">
        <w:rPr>
          <w:lang w:val="en-IN"/>
        </w:rPr>
        <w:t>")</w:t>
      </w:r>
    </w:p>
    <w:p w14:paraId="79EE263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rows = </w:t>
      </w:r>
      <w:proofErr w:type="spellStart"/>
      <w:proofErr w:type="gramStart"/>
      <w:r w:rsidRPr="004333BF">
        <w:rPr>
          <w:lang w:val="en-IN"/>
        </w:rPr>
        <w:t>cursor.fetchall</w:t>
      </w:r>
      <w:proofErr w:type="spellEnd"/>
      <w:proofErr w:type="gramEnd"/>
      <w:r w:rsidRPr="004333BF">
        <w:rPr>
          <w:lang w:val="en-IN"/>
        </w:rPr>
        <w:t>()</w:t>
      </w:r>
    </w:p>
    <w:p w14:paraId="403C6192" w14:textId="77777777" w:rsidR="004333BF" w:rsidRPr="004333BF" w:rsidRDefault="004333BF" w:rsidP="004333BF">
      <w:pPr>
        <w:rPr>
          <w:lang w:val="en-IN"/>
        </w:rPr>
      </w:pPr>
    </w:p>
    <w:p w14:paraId="6777FF5E" w14:textId="77777777" w:rsidR="004333BF" w:rsidRPr="004333BF" w:rsidRDefault="004333BF" w:rsidP="004333BF">
      <w:pPr>
        <w:rPr>
          <w:lang w:val="en-IN"/>
        </w:rPr>
      </w:pPr>
      <w:proofErr w:type="spellStart"/>
      <w:r w:rsidRPr="004333BF">
        <w:rPr>
          <w:lang w:val="en-IN"/>
        </w:rPr>
        <w:t>df</w:t>
      </w:r>
      <w:proofErr w:type="spellEnd"/>
      <w:r w:rsidRPr="004333BF">
        <w:rPr>
          <w:lang w:val="en-IN"/>
        </w:rPr>
        <w:t xml:space="preserve"> = </w:t>
      </w:r>
      <w:proofErr w:type="spellStart"/>
      <w:proofErr w:type="gramStart"/>
      <w:r w:rsidRPr="004333BF">
        <w:rPr>
          <w:lang w:val="en-IN"/>
        </w:rPr>
        <w:t>pd.DataFrame</w:t>
      </w:r>
      <w:proofErr w:type="spellEnd"/>
      <w:proofErr w:type="gramEnd"/>
      <w:r w:rsidRPr="004333BF">
        <w:rPr>
          <w:lang w:val="en-IN"/>
        </w:rPr>
        <w:t>(rows)</w:t>
      </w:r>
    </w:p>
    <w:p w14:paraId="018CB77B" w14:textId="77777777" w:rsidR="004333BF" w:rsidRPr="004333BF" w:rsidRDefault="004333BF" w:rsidP="004333BF">
      <w:pPr>
        <w:rPr>
          <w:lang w:val="en-IN"/>
        </w:rPr>
      </w:pPr>
    </w:p>
    <w:p w14:paraId="0E67A69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X = df[['avg_time_spent','dropoff_rate','early_assessment_score','engagement_variance']]</w:t>
      </w:r>
    </w:p>
    <w:p w14:paraId="396F2F46" w14:textId="77777777" w:rsidR="004333BF" w:rsidRPr="004333BF" w:rsidRDefault="004333BF" w:rsidP="004333BF">
      <w:pPr>
        <w:rPr>
          <w:lang w:val="en-IN"/>
        </w:rPr>
      </w:pPr>
    </w:p>
    <w:p w14:paraId="797560C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predictions = </w:t>
      </w:r>
      <w:proofErr w:type="spellStart"/>
      <w:proofErr w:type="gramStart"/>
      <w:r w:rsidRPr="004333BF">
        <w:rPr>
          <w:lang w:val="en-IN"/>
        </w:rPr>
        <w:t>model.predict</w:t>
      </w:r>
      <w:proofErr w:type="gramEnd"/>
      <w:r w:rsidRPr="004333BF">
        <w:rPr>
          <w:lang w:val="en-IN"/>
        </w:rPr>
        <w:t>_proba</w:t>
      </w:r>
      <w:proofErr w:type="spellEnd"/>
      <w:r w:rsidRPr="004333BF">
        <w:rPr>
          <w:lang w:val="en-IN"/>
        </w:rPr>
        <w:t>(X)</w:t>
      </w:r>
      <w:proofErr w:type="gramStart"/>
      <w:r w:rsidRPr="004333BF">
        <w:rPr>
          <w:lang w:val="en-IN"/>
        </w:rPr>
        <w:t>[:,</w:t>
      </w:r>
      <w:proofErr w:type="gramEnd"/>
      <w:r w:rsidRPr="004333BF">
        <w:rPr>
          <w:lang w:val="en-IN"/>
        </w:rPr>
        <w:t>1]</w:t>
      </w:r>
    </w:p>
    <w:p w14:paraId="270F0B23" w14:textId="77777777" w:rsidR="004333BF" w:rsidRPr="004333BF" w:rsidRDefault="004333BF" w:rsidP="004333BF">
      <w:pPr>
        <w:rPr>
          <w:lang w:val="en-IN"/>
        </w:rPr>
      </w:pPr>
    </w:p>
    <w:p w14:paraId="072B0AF8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for </w:t>
      </w:r>
      <w:proofErr w:type="spellStart"/>
      <w:r w:rsidRPr="004333BF">
        <w:rPr>
          <w:lang w:val="en-IN"/>
        </w:rPr>
        <w:t>i</w:t>
      </w:r>
      <w:proofErr w:type="spellEnd"/>
      <w:r w:rsidRPr="004333BF">
        <w:rPr>
          <w:lang w:val="en-IN"/>
        </w:rPr>
        <w:t xml:space="preserve">, row in </w:t>
      </w:r>
      <w:proofErr w:type="spellStart"/>
      <w:proofErr w:type="gramStart"/>
      <w:r w:rsidRPr="004333BF">
        <w:rPr>
          <w:lang w:val="en-IN"/>
        </w:rPr>
        <w:t>df.iterrows</w:t>
      </w:r>
      <w:proofErr w:type="spellEnd"/>
      <w:proofErr w:type="gramEnd"/>
      <w:r w:rsidRPr="004333BF">
        <w:rPr>
          <w:lang w:val="en-IN"/>
        </w:rPr>
        <w:t>():</w:t>
      </w:r>
    </w:p>
    <w:p w14:paraId="195089F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risk = "Stable"</w:t>
      </w:r>
    </w:p>
    <w:p w14:paraId="41CA63B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if predictions[</w:t>
      </w:r>
      <w:proofErr w:type="spellStart"/>
      <w:r w:rsidRPr="004333BF">
        <w:rPr>
          <w:lang w:val="en-IN"/>
        </w:rPr>
        <w:t>i</w:t>
      </w:r>
      <w:proofErr w:type="spellEnd"/>
      <w:r w:rsidRPr="004333BF">
        <w:rPr>
          <w:lang w:val="en-IN"/>
        </w:rPr>
        <w:t>] &lt; 0.4:</w:t>
      </w:r>
    </w:p>
    <w:p w14:paraId="0C60FF5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risk = "Needs Review"</w:t>
      </w:r>
    </w:p>
    <w:p w14:paraId="002F55A4" w14:textId="77777777" w:rsidR="004333BF" w:rsidRPr="004333BF" w:rsidRDefault="004333BF" w:rsidP="004333BF">
      <w:pPr>
        <w:rPr>
          <w:lang w:val="en-IN"/>
        </w:rPr>
      </w:pPr>
    </w:p>
    <w:p w14:paraId="32F5232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</w:t>
      </w:r>
      <w:proofErr w:type="spellStart"/>
      <w:proofErr w:type="gramStart"/>
      <w:r w:rsidRPr="004333BF">
        <w:rPr>
          <w:lang w:val="en-IN"/>
        </w:rPr>
        <w:t>cursor.execute</w:t>
      </w:r>
      <w:proofErr w:type="spellEnd"/>
      <w:proofErr w:type="gramEnd"/>
      <w:r w:rsidRPr="004333BF">
        <w:rPr>
          <w:lang w:val="en-IN"/>
        </w:rPr>
        <w:t>("""</w:t>
      </w:r>
    </w:p>
    <w:p w14:paraId="01539B2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INSERT INTO </w:t>
      </w:r>
      <w:proofErr w:type="spellStart"/>
      <w:r w:rsidRPr="004333BF">
        <w:rPr>
          <w:lang w:val="en-IN"/>
        </w:rPr>
        <w:t>content_effectiveness_predictions</w:t>
      </w:r>
      <w:proofErr w:type="spellEnd"/>
    </w:p>
    <w:p w14:paraId="7F74815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VALUES (%</w:t>
      </w:r>
      <w:proofErr w:type="gramStart"/>
      <w:r w:rsidRPr="004333BF">
        <w:rPr>
          <w:lang w:val="en-IN"/>
        </w:rPr>
        <w:t>s,%s,%s,%</w:t>
      </w:r>
      <w:proofErr w:type="spellStart"/>
      <w:r w:rsidRPr="004333BF">
        <w:rPr>
          <w:lang w:val="en-IN"/>
        </w:rPr>
        <w:t>s,NOW</w:t>
      </w:r>
      <w:proofErr w:type="spellEnd"/>
      <w:proofErr w:type="gramEnd"/>
      <w:r w:rsidRPr="004333BF">
        <w:rPr>
          <w:lang w:val="en-IN"/>
        </w:rPr>
        <w:t>())</w:t>
      </w:r>
    </w:p>
    <w:p w14:paraId="33937DD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""</w:t>
      </w:r>
      <w:proofErr w:type="gramStart"/>
      <w:r w:rsidRPr="004333BF">
        <w:rPr>
          <w:lang w:val="en-IN"/>
        </w:rPr>
        <w:t>",(</w:t>
      </w:r>
      <w:proofErr w:type="gramEnd"/>
      <w:r w:rsidRPr="004333BF">
        <w:rPr>
          <w:lang w:val="en-IN"/>
        </w:rPr>
        <w:t>row['</w:t>
      </w:r>
      <w:proofErr w:type="spellStart"/>
      <w:r w:rsidRPr="004333BF">
        <w:rPr>
          <w:lang w:val="en-IN"/>
        </w:rPr>
        <w:t>unit_id</w:t>
      </w:r>
      <w:proofErr w:type="spellEnd"/>
      <w:r w:rsidRPr="004333BF">
        <w:rPr>
          <w:lang w:val="en-IN"/>
        </w:rPr>
        <w:t>'], predictions[</w:t>
      </w:r>
      <w:proofErr w:type="spellStart"/>
      <w:r w:rsidRPr="004333BF">
        <w:rPr>
          <w:lang w:val="en-IN"/>
        </w:rPr>
        <w:t>i</w:t>
      </w:r>
      <w:proofErr w:type="spellEnd"/>
      <w:r w:rsidRPr="004333BF">
        <w:rPr>
          <w:lang w:val="en-IN"/>
        </w:rPr>
        <w:t>], risk, 0.8))</w:t>
      </w:r>
    </w:p>
    <w:p w14:paraId="3C506BC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5E67AA3">
          <v:rect id="_x0000_i1783" style="width:0;height:1.5pt" o:hralign="center" o:hrstd="t" o:hr="t" fillcolor="#a0a0a0" stroked="f"/>
        </w:pict>
      </w:r>
    </w:p>
    <w:p w14:paraId="744307EE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8️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Faculty Dashboard UI Design</w:t>
      </w:r>
    </w:p>
    <w:p w14:paraId="4A942B7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Page: Content Quality Insights</w:t>
      </w:r>
    </w:p>
    <w:p w14:paraId="31549E18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Table Layout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2"/>
        <w:gridCol w:w="2219"/>
        <w:gridCol w:w="1317"/>
        <w:gridCol w:w="1990"/>
        <w:gridCol w:w="1472"/>
      </w:tblGrid>
      <w:tr w:rsidR="004333BF" w:rsidRPr="004333BF" w14:paraId="5E68ED1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41D018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Content Unit</w:t>
            </w:r>
          </w:p>
        </w:tc>
        <w:tc>
          <w:tcPr>
            <w:tcW w:w="0" w:type="auto"/>
            <w:vAlign w:val="center"/>
            <w:hideMark/>
          </w:tcPr>
          <w:p w14:paraId="75D8E63B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Predicted Effectiveness</w:t>
            </w:r>
          </w:p>
        </w:tc>
        <w:tc>
          <w:tcPr>
            <w:tcW w:w="0" w:type="auto"/>
            <w:vAlign w:val="center"/>
            <w:hideMark/>
          </w:tcPr>
          <w:p w14:paraId="1D056A82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Risk Level</w:t>
            </w:r>
          </w:p>
        </w:tc>
        <w:tc>
          <w:tcPr>
            <w:tcW w:w="0" w:type="auto"/>
            <w:vAlign w:val="center"/>
            <w:hideMark/>
          </w:tcPr>
          <w:p w14:paraId="73D3C77A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Confidence</w:t>
            </w:r>
          </w:p>
        </w:tc>
        <w:tc>
          <w:tcPr>
            <w:tcW w:w="0" w:type="auto"/>
            <w:vAlign w:val="center"/>
            <w:hideMark/>
          </w:tcPr>
          <w:p w14:paraId="1E9893C0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Action</w:t>
            </w:r>
          </w:p>
        </w:tc>
      </w:tr>
    </w:tbl>
    <w:p w14:paraId="7A5D4C7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55FB9A07">
          <v:rect id="_x0000_i1784" style="width:0;height:1.5pt" o:hralign="center" o:hrstd="t" o:hr="t" fillcolor="#a0a0a0" stroked="f"/>
        </w:pict>
      </w:r>
    </w:p>
    <w:p w14:paraId="684C919B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Risk Categories (Neutral Language)</w:t>
      </w:r>
    </w:p>
    <w:p w14:paraId="5C7ACFA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Instead of:</w:t>
      </w:r>
    </w:p>
    <w:p w14:paraId="6E7E4763" w14:textId="77777777" w:rsidR="004333BF" w:rsidRPr="004333BF" w:rsidRDefault="004333BF" w:rsidP="004333BF">
      <w:pPr>
        <w:numPr>
          <w:ilvl w:val="0"/>
          <w:numId w:val="82"/>
        </w:numPr>
        <w:rPr>
          <w:lang w:val="en-IN"/>
        </w:rPr>
      </w:pPr>
      <w:r w:rsidRPr="004333BF">
        <w:rPr>
          <w:lang w:val="en-IN"/>
        </w:rPr>
        <w:t>Poor</w:t>
      </w:r>
    </w:p>
    <w:p w14:paraId="7D85807F" w14:textId="77777777" w:rsidR="004333BF" w:rsidRPr="004333BF" w:rsidRDefault="004333BF" w:rsidP="004333BF">
      <w:pPr>
        <w:numPr>
          <w:ilvl w:val="0"/>
          <w:numId w:val="82"/>
        </w:numPr>
        <w:rPr>
          <w:lang w:val="en-IN"/>
        </w:rPr>
      </w:pPr>
      <w:r w:rsidRPr="004333BF">
        <w:rPr>
          <w:lang w:val="en-IN"/>
        </w:rPr>
        <w:t>Weak</w:t>
      </w:r>
    </w:p>
    <w:p w14:paraId="059F78C2" w14:textId="77777777" w:rsidR="004333BF" w:rsidRPr="004333BF" w:rsidRDefault="004333BF" w:rsidP="004333BF">
      <w:pPr>
        <w:numPr>
          <w:ilvl w:val="0"/>
          <w:numId w:val="82"/>
        </w:numPr>
        <w:rPr>
          <w:lang w:val="en-IN"/>
        </w:rPr>
      </w:pPr>
      <w:r w:rsidRPr="004333BF">
        <w:rPr>
          <w:lang w:val="en-IN"/>
        </w:rPr>
        <w:t>Failing</w:t>
      </w:r>
    </w:p>
    <w:p w14:paraId="51E85E4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Use:</w:t>
      </w:r>
    </w:p>
    <w:p w14:paraId="5A74AACB" w14:textId="77777777" w:rsidR="004333BF" w:rsidRPr="004333BF" w:rsidRDefault="004333BF" w:rsidP="004333BF">
      <w:pPr>
        <w:numPr>
          <w:ilvl w:val="0"/>
          <w:numId w:val="83"/>
        </w:numPr>
        <w:rPr>
          <w:lang w:val="en-IN"/>
        </w:rPr>
      </w:pPr>
      <w:r w:rsidRPr="004333BF">
        <w:rPr>
          <w:lang w:val="en-IN"/>
        </w:rPr>
        <w:t>Stable</w:t>
      </w:r>
    </w:p>
    <w:p w14:paraId="48C91D04" w14:textId="77777777" w:rsidR="004333BF" w:rsidRPr="004333BF" w:rsidRDefault="004333BF" w:rsidP="004333BF">
      <w:pPr>
        <w:numPr>
          <w:ilvl w:val="0"/>
          <w:numId w:val="83"/>
        </w:numPr>
        <w:rPr>
          <w:lang w:val="en-IN"/>
        </w:rPr>
      </w:pPr>
      <w:r w:rsidRPr="004333BF">
        <w:rPr>
          <w:lang w:val="en-IN"/>
        </w:rPr>
        <w:t>Monitor</w:t>
      </w:r>
    </w:p>
    <w:p w14:paraId="666AF22D" w14:textId="77777777" w:rsidR="004333BF" w:rsidRPr="004333BF" w:rsidRDefault="004333BF" w:rsidP="004333BF">
      <w:pPr>
        <w:numPr>
          <w:ilvl w:val="0"/>
          <w:numId w:val="83"/>
        </w:numPr>
        <w:rPr>
          <w:lang w:val="en-IN"/>
        </w:rPr>
      </w:pPr>
      <w:r w:rsidRPr="004333BF">
        <w:rPr>
          <w:lang w:val="en-IN"/>
        </w:rPr>
        <w:t>Needs Review</w:t>
      </w:r>
    </w:p>
    <w:p w14:paraId="2FD98C6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pict w14:anchorId="3050DE14">
          <v:rect id="_x0000_i1785" style="width:0;height:1.5pt" o:hralign="center" o:hrstd="t" o:hr="t" fillcolor="#a0a0a0" stroked="f"/>
        </w:pict>
      </w:r>
    </w:p>
    <w:p w14:paraId="47EB2B85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Drill-Down View</w:t>
      </w:r>
    </w:p>
    <w:p w14:paraId="23F175B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sees:</w:t>
      </w:r>
    </w:p>
    <w:p w14:paraId="013CE21E" w14:textId="77777777" w:rsidR="004333BF" w:rsidRPr="004333BF" w:rsidRDefault="004333BF" w:rsidP="004333BF">
      <w:pPr>
        <w:numPr>
          <w:ilvl w:val="0"/>
          <w:numId w:val="84"/>
        </w:numPr>
        <w:rPr>
          <w:lang w:val="en-IN"/>
        </w:rPr>
      </w:pPr>
      <w:r w:rsidRPr="004333BF">
        <w:rPr>
          <w:lang w:val="en-IN"/>
        </w:rPr>
        <w:t>Drop-off graph</w:t>
      </w:r>
    </w:p>
    <w:p w14:paraId="17BB5212" w14:textId="77777777" w:rsidR="004333BF" w:rsidRPr="004333BF" w:rsidRDefault="004333BF" w:rsidP="004333BF">
      <w:pPr>
        <w:numPr>
          <w:ilvl w:val="0"/>
          <w:numId w:val="84"/>
        </w:numPr>
        <w:rPr>
          <w:lang w:val="en-IN"/>
        </w:rPr>
      </w:pPr>
      <w:r w:rsidRPr="004333BF">
        <w:rPr>
          <w:lang w:val="en-IN"/>
        </w:rPr>
        <w:t>Engagement distribution</w:t>
      </w:r>
    </w:p>
    <w:p w14:paraId="084846B9" w14:textId="77777777" w:rsidR="004333BF" w:rsidRPr="004333BF" w:rsidRDefault="004333BF" w:rsidP="004333BF">
      <w:pPr>
        <w:numPr>
          <w:ilvl w:val="0"/>
          <w:numId w:val="84"/>
        </w:numPr>
        <w:rPr>
          <w:lang w:val="en-IN"/>
        </w:rPr>
      </w:pPr>
      <w:r w:rsidRPr="004333BF">
        <w:rPr>
          <w:lang w:val="en-IN"/>
        </w:rPr>
        <w:t>Early assessment distribution</w:t>
      </w:r>
    </w:p>
    <w:p w14:paraId="57CDDF71" w14:textId="77777777" w:rsidR="004333BF" w:rsidRPr="004333BF" w:rsidRDefault="004333BF" w:rsidP="004333BF">
      <w:pPr>
        <w:numPr>
          <w:ilvl w:val="0"/>
          <w:numId w:val="84"/>
        </w:numPr>
        <w:rPr>
          <w:lang w:val="en-IN"/>
        </w:rPr>
      </w:pPr>
      <w:r w:rsidRPr="004333BF">
        <w:rPr>
          <w:lang w:val="en-IN"/>
        </w:rPr>
        <w:t>Comparison to course average</w:t>
      </w:r>
    </w:p>
    <w:p w14:paraId="1001C50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9646F72">
          <v:rect id="_x0000_i1786" style="width:0;height:1.5pt" o:hralign="center" o:hrstd="t" o:hr="t" fillcolor="#a0a0a0" stroked="f"/>
        </w:pict>
      </w:r>
    </w:p>
    <w:p w14:paraId="2EF0B74C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9️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Governance Safeguards</w:t>
      </w:r>
    </w:p>
    <w:p w14:paraId="63B4ADF5" w14:textId="77777777" w:rsidR="004333BF" w:rsidRPr="004333BF" w:rsidRDefault="004333BF" w:rsidP="004333BF">
      <w:pPr>
        <w:numPr>
          <w:ilvl w:val="0"/>
          <w:numId w:val="85"/>
        </w:numPr>
        <w:rPr>
          <w:lang w:val="en-IN"/>
        </w:rPr>
      </w:pPr>
      <w:r w:rsidRPr="004333BF">
        <w:rPr>
          <w:lang w:val="en-IN"/>
        </w:rPr>
        <w:t>Minimum sample size required</w:t>
      </w:r>
    </w:p>
    <w:p w14:paraId="2582778F" w14:textId="77777777" w:rsidR="004333BF" w:rsidRPr="004333BF" w:rsidRDefault="004333BF" w:rsidP="004333BF">
      <w:pPr>
        <w:numPr>
          <w:ilvl w:val="0"/>
          <w:numId w:val="85"/>
        </w:numPr>
        <w:rPr>
          <w:lang w:val="en-IN"/>
        </w:rPr>
      </w:pPr>
      <w:r w:rsidRPr="004333BF">
        <w:rPr>
          <w:lang w:val="en-IN"/>
        </w:rPr>
        <w:t>Confidence score displayed</w:t>
      </w:r>
    </w:p>
    <w:p w14:paraId="19315D7A" w14:textId="77777777" w:rsidR="004333BF" w:rsidRPr="004333BF" w:rsidRDefault="004333BF" w:rsidP="004333BF">
      <w:pPr>
        <w:numPr>
          <w:ilvl w:val="0"/>
          <w:numId w:val="85"/>
        </w:numPr>
        <w:rPr>
          <w:lang w:val="en-IN"/>
        </w:rPr>
      </w:pPr>
      <w:r w:rsidRPr="004333BF">
        <w:rPr>
          <w:lang w:val="en-IN"/>
        </w:rPr>
        <w:t>No automatic content removal</w:t>
      </w:r>
    </w:p>
    <w:p w14:paraId="15DBD176" w14:textId="77777777" w:rsidR="004333BF" w:rsidRPr="004333BF" w:rsidRDefault="004333BF" w:rsidP="004333BF">
      <w:pPr>
        <w:numPr>
          <w:ilvl w:val="0"/>
          <w:numId w:val="85"/>
        </w:numPr>
        <w:rPr>
          <w:lang w:val="en-IN"/>
        </w:rPr>
      </w:pPr>
      <w:r w:rsidRPr="004333BF">
        <w:rPr>
          <w:lang w:val="en-IN"/>
        </w:rPr>
        <w:t>Faculty review required</w:t>
      </w:r>
    </w:p>
    <w:p w14:paraId="2CFF61ED" w14:textId="77777777" w:rsidR="004333BF" w:rsidRPr="004333BF" w:rsidRDefault="004333BF" w:rsidP="004333BF">
      <w:pPr>
        <w:numPr>
          <w:ilvl w:val="0"/>
          <w:numId w:val="85"/>
        </w:numPr>
        <w:rPr>
          <w:lang w:val="en-IN"/>
        </w:rPr>
      </w:pPr>
      <w:r w:rsidRPr="004333BF">
        <w:rPr>
          <w:lang w:val="en-IN"/>
        </w:rPr>
        <w:t>No learner-visible labels</w:t>
      </w:r>
    </w:p>
    <w:p w14:paraId="5C5C949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D143B83">
          <v:rect id="_x0000_i1787" style="width:0;height:1.5pt" o:hralign="center" o:hrstd="t" o:hr="t" fillcolor="#a0a0a0" stroked="f"/>
        </w:pict>
      </w:r>
    </w:p>
    <w:p w14:paraId="66BC65DA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rFonts w:ascii="Segoe UI Emoji" w:hAnsi="Segoe UI Emoji" w:cs="Segoe UI Emoji"/>
          <w:b/>
          <w:bCs/>
          <w:lang w:val="en-IN"/>
        </w:rPr>
        <w:t>🔟</w:t>
      </w:r>
      <w:r w:rsidRPr="004333BF">
        <w:rPr>
          <w:b/>
          <w:bCs/>
          <w:lang w:val="en-IN"/>
        </w:rPr>
        <w:t xml:space="preserve"> Integration with Other Modules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7"/>
        <w:gridCol w:w="5069"/>
      </w:tblGrid>
      <w:tr w:rsidR="004333BF" w:rsidRPr="004333BF" w14:paraId="6CDDDA4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9C3A9A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5881210D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Integration</w:t>
            </w:r>
          </w:p>
        </w:tc>
      </w:tr>
      <w:tr w:rsidR="004333BF" w:rsidRPr="004333BF" w14:paraId="7D2768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B6E26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Engagement Engine</w:t>
            </w:r>
          </w:p>
        </w:tc>
        <w:tc>
          <w:tcPr>
            <w:tcW w:w="0" w:type="auto"/>
            <w:vAlign w:val="center"/>
            <w:hideMark/>
          </w:tcPr>
          <w:p w14:paraId="4F8D5CA1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Supplies engagement signals</w:t>
            </w:r>
          </w:p>
        </w:tc>
      </w:tr>
      <w:tr w:rsidR="004333BF" w:rsidRPr="004333BF" w14:paraId="36C7D1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E0D26F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Sequencing Engine</w:t>
            </w:r>
          </w:p>
        </w:tc>
        <w:tc>
          <w:tcPr>
            <w:tcW w:w="0" w:type="auto"/>
            <w:vAlign w:val="center"/>
            <w:hideMark/>
          </w:tcPr>
          <w:p w14:paraId="2AF5E7BC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Can optionally avoid high-risk units</w:t>
            </w:r>
          </w:p>
        </w:tc>
      </w:tr>
      <w:tr w:rsidR="004333BF" w:rsidRPr="004333BF" w14:paraId="7CBB32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C54BD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Knowledge Graph</w:t>
            </w:r>
          </w:p>
        </w:tc>
        <w:tc>
          <w:tcPr>
            <w:tcW w:w="0" w:type="auto"/>
            <w:vAlign w:val="center"/>
            <w:hideMark/>
          </w:tcPr>
          <w:p w14:paraId="303BAF27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Identifies skill clusters impacted</w:t>
            </w:r>
          </w:p>
        </w:tc>
      </w:tr>
      <w:tr w:rsidR="004333BF" w:rsidRPr="004333BF" w14:paraId="5DC6A2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D2F58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lastRenderedPageBreak/>
              <w:t>Career Readiness</w:t>
            </w:r>
          </w:p>
        </w:tc>
        <w:tc>
          <w:tcPr>
            <w:tcW w:w="0" w:type="auto"/>
            <w:vAlign w:val="center"/>
            <w:hideMark/>
          </w:tcPr>
          <w:p w14:paraId="275E0A87" w14:textId="77777777" w:rsidR="004333BF" w:rsidRPr="004333BF" w:rsidRDefault="004333BF" w:rsidP="004333BF">
            <w:pPr>
              <w:rPr>
                <w:lang w:val="en-IN"/>
              </w:rPr>
            </w:pPr>
            <w:r w:rsidRPr="004333BF">
              <w:rPr>
                <w:lang w:val="en-IN"/>
              </w:rPr>
              <w:t>Flags if key skill-building unit is weak</w:t>
            </w:r>
          </w:p>
        </w:tc>
      </w:tr>
    </w:tbl>
    <w:p w14:paraId="2852111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Still standalone.</w:t>
      </w:r>
    </w:p>
    <w:p w14:paraId="6F66122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5C3BD4EC">
          <v:rect id="_x0000_i1788" style="width:0;height:1.5pt" o:hralign="center" o:hrstd="t" o:hr="t" fillcolor="#a0a0a0" stroked="f"/>
        </w:pict>
      </w:r>
    </w:p>
    <w:p w14:paraId="39D3D6A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11️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Deployment Model</w:t>
      </w:r>
    </w:p>
    <w:p w14:paraId="0EDEDF8C" w14:textId="77777777" w:rsidR="004333BF" w:rsidRPr="004333BF" w:rsidRDefault="004333BF" w:rsidP="004333BF">
      <w:pPr>
        <w:numPr>
          <w:ilvl w:val="0"/>
          <w:numId w:val="86"/>
        </w:numPr>
        <w:rPr>
          <w:lang w:val="en-IN"/>
        </w:rPr>
      </w:pPr>
      <w:r w:rsidRPr="004333BF">
        <w:rPr>
          <w:lang w:val="en-IN"/>
        </w:rPr>
        <w:t xml:space="preserve">Nightly </w:t>
      </w:r>
      <w:proofErr w:type="spellStart"/>
      <w:r w:rsidRPr="004333BF">
        <w:rPr>
          <w:lang w:val="en-IN"/>
        </w:rPr>
        <w:t>cron</w:t>
      </w:r>
      <w:proofErr w:type="spellEnd"/>
      <w:r w:rsidRPr="004333BF">
        <w:rPr>
          <w:lang w:val="en-IN"/>
        </w:rPr>
        <w:t xml:space="preserve"> job</w:t>
      </w:r>
    </w:p>
    <w:p w14:paraId="1732C2A5" w14:textId="77777777" w:rsidR="004333BF" w:rsidRPr="004333BF" w:rsidRDefault="004333BF" w:rsidP="004333BF">
      <w:pPr>
        <w:numPr>
          <w:ilvl w:val="0"/>
          <w:numId w:val="86"/>
        </w:numPr>
        <w:rPr>
          <w:lang w:val="en-IN"/>
        </w:rPr>
      </w:pPr>
      <w:r w:rsidRPr="004333BF">
        <w:rPr>
          <w:lang w:val="en-IN"/>
        </w:rPr>
        <w:t>Weekly recalibration</w:t>
      </w:r>
    </w:p>
    <w:p w14:paraId="1162040B" w14:textId="77777777" w:rsidR="004333BF" w:rsidRPr="004333BF" w:rsidRDefault="004333BF" w:rsidP="004333BF">
      <w:pPr>
        <w:numPr>
          <w:ilvl w:val="0"/>
          <w:numId w:val="86"/>
        </w:numPr>
        <w:rPr>
          <w:lang w:val="en-IN"/>
        </w:rPr>
      </w:pPr>
      <w:r w:rsidRPr="004333BF">
        <w:rPr>
          <w:lang w:val="en-IN"/>
        </w:rPr>
        <w:t>Model retraining quarterly</w:t>
      </w:r>
    </w:p>
    <w:p w14:paraId="7841D423" w14:textId="77777777" w:rsidR="004333BF" w:rsidRPr="004333BF" w:rsidRDefault="004333BF" w:rsidP="004333BF">
      <w:pPr>
        <w:numPr>
          <w:ilvl w:val="0"/>
          <w:numId w:val="86"/>
        </w:numPr>
        <w:rPr>
          <w:lang w:val="en-IN"/>
        </w:rPr>
      </w:pPr>
      <w:r w:rsidRPr="004333BF">
        <w:rPr>
          <w:lang w:val="en-IN"/>
        </w:rPr>
        <w:t>Admin download of signals possible</w:t>
      </w:r>
    </w:p>
    <w:p w14:paraId="1074411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7E6454BF">
          <v:rect id="_x0000_i1789" style="width:0;height:1.5pt" o:hralign="center" o:hrstd="t" o:hr="t" fillcolor="#a0a0a0" stroked="f"/>
        </w:pict>
      </w:r>
    </w:p>
    <w:p w14:paraId="56F30638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12️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Ethical Positioning</w:t>
      </w:r>
    </w:p>
    <w:p w14:paraId="444288E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This module evaluates:</w:t>
      </w:r>
    </w:p>
    <w:p w14:paraId="478A073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quality</w:t>
      </w:r>
      <w:r w:rsidRPr="004333BF">
        <w:rPr>
          <w:lang w:val="en-IN"/>
        </w:rPr>
        <w:br/>
        <w:t>Not instructor quality</w:t>
      </w:r>
      <w:r w:rsidRPr="004333BF">
        <w:rPr>
          <w:lang w:val="en-IN"/>
        </w:rPr>
        <w:br/>
        <w:t>Not learner ability</w:t>
      </w:r>
    </w:p>
    <w:p w14:paraId="15439CE7" w14:textId="77777777" w:rsidR="004333BF" w:rsidRPr="004333BF" w:rsidRDefault="004333BF" w:rsidP="004333BF">
      <w:pPr>
        <w:rPr>
          <w:lang w:val="en-IN"/>
        </w:rPr>
      </w:pPr>
      <w:proofErr w:type="spellStart"/>
      <w:r w:rsidRPr="004333BF">
        <w:rPr>
          <w:lang w:val="en-IN"/>
        </w:rPr>
        <w:t>Microcopy</w:t>
      </w:r>
      <w:proofErr w:type="spellEnd"/>
      <w:r w:rsidRPr="004333BF">
        <w:rPr>
          <w:lang w:val="en-IN"/>
        </w:rPr>
        <w:t xml:space="preserve"> for faculty:</w:t>
      </w:r>
    </w:p>
    <w:p w14:paraId="5DE70E2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These predictions indicate patterns in engagement and outcomes. They support instructional review and refinement.</w:t>
      </w:r>
    </w:p>
    <w:p w14:paraId="0417C06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A141C9E">
          <v:rect id="_x0000_i1790" style="width:0;height:1.5pt" o:hralign="center" o:hrstd="t" o:hr="t" fillcolor="#a0a0a0" stroked="f"/>
        </w:pict>
      </w:r>
    </w:p>
    <w:p w14:paraId="1E3CB9AF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13️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Strong Module Names</w:t>
      </w:r>
    </w:p>
    <w:p w14:paraId="1AAC43FF" w14:textId="77777777" w:rsidR="004333BF" w:rsidRPr="004333BF" w:rsidRDefault="004333BF" w:rsidP="004333BF">
      <w:pPr>
        <w:numPr>
          <w:ilvl w:val="0"/>
          <w:numId w:val="87"/>
        </w:numPr>
        <w:rPr>
          <w:lang w:val="en-IN"/>
        </w:rPr>
      </w:pPr>
      <w:r w:rsidRPr="004333BF">
        <w:rPr>
          <w:lang w:val="en-IN"/>
        </w:rPr>
        <w:t>Content Effectiveness Intelligence™</w:t>
      </w:r>
    </w:p>
    <w:p w14:paraId="5DB943CF" w14:textId="77777777" w:rsidR="004333BF" w:rsidRPr="004333BF" w:rsidRDefault="004333BF" w:rsidP="004333BF">
      <w:pPr>
        <w:numPr>
          <w:ilvl w:val="0"/>
          <w:numId w:val="87"/>
        </w:numPr>
        <w:rPr>
          <w:lang w:val="en-IN"/>
        </w:rPr>
      </w:pPr>
      <w:r w:rsidRPr="004333BF">
        <w:rPr>
          <w:lang w:val="en-IN"/>
        </w:rPr>
        <w:t>Learning Unit Quality Insights</w:t>
      </w:r>
    </w:p>
    <w:p w14:paraId="276B428E" w14:textId="77777777" w:rsidR="004333BF" w:rsidRPr="004333BF" w:rsidRDefault="004333BF" w:rsidP="004333BF">
      <w:pPr>
        <w:numPr>
          <w:ilvl w:val="0"/>
          <w:numId w:val="87"/>
        </w:numPr>
        <w:rPr>
          <w:lang w:val="en-IN"/>
        </w:rPr>
      </w:pPr>
      <w:r w:rsidRPr="004333BF">
        <w:rPr>
          <w:lang w:val="en-IN"/>
        </w:rPr>
        <w:lastRenderedPageBreak/>
        <w:t>Early Content Risk Detection Engine</w:t>
      </w:r>
    </w:p>
    <w:p w14:paraId="58E4F9B5" w14:textId="77777777" w:rsidR="004333BF" w:rsidRPr="004333BF" w:rsidRDefault="004333BF" w:rsidP="004333BF">
      <w:pPr>
        <w:numPr>
          <w:ilvl w:val="0"/>
          <w:numId w:val="87"/>
        </w:numPr>
        <w:rPr>
          <w:lang w:val="en-IN"/>
        </w:rPr>
      </w:pPr>
      <w:r w:rsidRPr="004333BF">
        <w:rPr>
          <w:lang w:val="en-IN"/>
        </w:rPr>
        <w:t>Instructional Effectiveness Predictor</w:t>
      </w:r>
    </w:p>
    <w:p w14:paraId="10C7D3F0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PART 1️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</w:p>
    <w:p w14:paraId="5D1A685D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Integrating Content Effectiveness with Graph-Based Skill Impact Analysis</w:t>
      </w:r>
    </w:p>
    <w:p w14:paraId="5922B13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This integration leverages your existing </w:t>
      </w:r>
      <w:proofErr w:type="spellStart"/>
      <w:r w:rsidRPr="004333BF">
        <w:rPr>
          <w:b/>
          <w:bCs/>
          <w:lang w:val="en-IN"/>
        </w:rPr>
        <w:t>Astraal</w:t>
      </w:r>
      <w:proofErr w:type="spellEnd"/>
      <w:r w:rsidRPr="004333BF">
        <w:rPr>
          <w:b/>
          <w:bCs/>
          <w:lang w:val="en-IN"/>
        </w:rPr>
        <w:t xml:space="preserve"> Knowledge Graph Backbone</w:t>
      </w:r>
      <w:r w:rsidRPr="004333BF">
        <w:rPr>
          <w:lang w:val="en-IN"/>
        </w:rPr>
        <w:t>.</w:t>
      </w:r>
    </w:p>
    <w:p w14:paraId="22F6823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1DD6CE3">
          <v:rect id="_x0000_i1949" style="width:0;height:1.5pt" o:hralign="center" o:hrstd="t" o:hr="t" fillcolor="#a0a0a0" stroked="f"/>
        </w:pict>
      </w:r>
    </w:p>
    <w:p w14:paraId="65EE915B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1.1 Core Idea</w:t>
      </w:r>
    </w:p>
    <w:p w14:paraId="0C4B494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If a content unit is predicted as:</w:t>
      </w:r>
    </w:p>
    <w:p w14:paraId="3F47980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“Needs Review”</w:t>
      </w:r>
    </w:p>
    <w:p w14:paraId="38A090A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We must ask:</w:t>
      </w:r>
    </w:p>
    <w:p w14:paraId="02DA020E" w14:textId="77777777" w:rsidR="004333BF" w:rsidRPr="004333BF" w:rsidRDefault="004333BF" w:rsidP="004333BF">
      <w:pPr>
        <w:numPr>
          <w:ilvl w:val="0"/>
          <w:numId w:val="88"/>
        </w:numPr>
        <w:rPr>
          <w:lang w:val="en-IN"/>
        </w:rPr>
      </w:pPr>
      <w:r w:rsidRPr="004333BF">
        <w:rPr>
          <w:lang w:val="en-IN"/>
        </w:rPr>
        <w:t>Which skills does this unit build?</w:t>
      </w:r>
    </w:p>
    <w:p w14:paraId="008D8D16" w14:textId="77777777" w:rsidR="004333BF" w:rsidRPr="004333BF" w:rsidRDefault="004333BF" w:rsidP="004333BF">
      <w:pPr>
        <w:numPr>
          <w:ilvl w:val="0"/>
          <w:numId w:val="88"/>
        </w:numPr>
        <w:rPr>
          <w:lang w:val="en-IN"/>
        </w:rPr>
      </w:pPr>
      <w:r w:rsidRPr="004333BF">
        <w:rPr>
          <w:lang w:val="en-IN"/>
        </w:rPr>
        <w:t>Which competencies are affected?</w:t>
      </w:r>
    </w:p>
    <w:p w14:paraId="516A28BC" w14:textId="77777777" w:rsidR="004333BF" w:rsidRPr="004333BF" w:rsidRDefault="004333BF" w:rsidP="004333BF">
      <w:pPr>
        <w:numPr>
          <w:ilvl w:val="0"/>
          <w:numId w:val="88"/>
        </w:numPr>
        <w:rPr>
          <w:lang w:val="en-IN"/>
        </w:rPr>
      </w:pPr>
      <w:r w:rsidRPr="004333BF">
        <w:rPr>
          <w:lang w:val="en-IN"/>
        </w:rPr>
        <w:t>Which career roles depend on those skills?</w:t>
      </w:r>
    </w:p>
    <w:p w14:paraId="70A9976B" w14:textId="77777777" w:rsidR="004333BF" w:rsidRPr="004333BF" w:rsidRDefault="004333BF" w:rsidP="004333BF">
      <w:pPr>
        <w:numPr>
          <w:ilvl w:val="0"/>
          <w:numId w:val="88"/>
        </w:numPr>
        <w:rPr>
          <w:lang w:val="en-IN"/>
        </w:rPr>
      </w:pPr>
      <w:r w:rsidRPr="004333BF">
        <w:rPr>
          <w:lang w:val="en-IN"/>
        </w:rPr>
        <w:t>Which certifications validate them?</w:t>
      </w:r>
    </w:p>
    <w:p w14:paraId="3522DCE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We move from:</w:t>
      </w:r>
    </w:p>
    <w:p w14:paraId="15808B1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Risk</w:t>
      </w:r>
      <w:r w:rsidRPr="004333BF">
        <w:rPr>
          <w:lang w:val="en-IN"/>
        </w:rPr>
        <w:br/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Skill Impact</w:t>
      </w:r>
      <w:r w:rsidRPr="004333BF">
        <w:rPr>
          <w:lang w:val="en-IN"/>
        </w:rPr>
        <w:br/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Career Impact</w:t>
      </w:r>
    </w:p>
    <w:p w14:paraId="7F63D128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6A722D9">
          <v:rect id="_x0000_i1950" style="width:0;height:1.5pt" o:hralign="center" o:hrstd="t" o:hr="t" fillcolor="#a0a0a0" stroked="f"/>
        </w:pict>
      </w:r>
    </w:p>
    <w:p w14:paraId="335BDE66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1.2 Graph Relationships Used</w:t>
      </w:r>
    </w:p>
    <w:p w14:paraId="666FB41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From your graph schema:</w:t>
      </w:r>
    </w:p>
    <w:p w14:paraId="665BAED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 xml:space="preserve">Course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BUILDS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Skill</w:t>
      </w:r>
    </w:p>
    <w:p w14:paraId="664E5C1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Skill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REQUIRES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Career Role</w:t>
      </w:r>
    </w:p>
    <w:p w14:paraId="672EF7B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Assessment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VALIDATES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Skill</w:t>
      </w:r>
    </w:p>
    <w:p w14:paraId="0FE1941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Certificate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CERTIFIES </w:t>
      </w:r>
      <w:r w:rsidRPr="004333BF">
        <w:rPr>
          <w:rFonts w:ascii="Arial" w:hAnsi="Arial" w:cs="Arial"/>
          <w:lang w:val="en-IN"/>
        </w:rPr>
        <w:t>→</w:t>
      </w:r>
      <w:r w:rsidRPr="004333BF">
        <w:rPr>
          <w:lang w:val="en-IN"/>
        </w:rPr>
        <w:t xml:space="preserve"> Skill Cluster</w:t>
      </w:r>
    </w:p>
    <w:p w14:paraId="5BFA750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54F0A544">
          <v:rect id="_x0000_i1951" style="width:0;height:1.5pt" o:hralign="center" o:hrstd="t" o:hr="t" fillcolor="#a0a0a0" stroked="f"/>
        </w:pict>
      </w:r>
    </w:p>
    <w:p w14:paraId="32680BAC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1.3 New Integration Flow</w:t>
      </w:r>
    </w:p>
    <w:p w14:paraId="5C948A9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Effectiveness Prediction</w:t>
      </w:r>
    </w:p>
    <w:p w14:paraId="4994C8A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6BE2585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Fetch Impacted Skills (Graph)</w:t>
      </w:r>
    </w:p>
    <w:p w14:paraId="6563680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319BBD5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Fetch Dependent Career Roles</w:t>
      </w:r>
    </w:p>
    <w:p w14:paraId="3EBAE3A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22BB867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Compute Structural Impact Score</w:t>
      </w:r>
    </w:p>
    <w:p w14:paraId="0F2210B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28E830F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Impact Visualization</w:t>
      </w:r>
    </w:p>
    <w:p w14:paraId="6EAC6B6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F00F1A7">
          <v:rect id="_x0000_i1952" style="width:0;height:1.5pt" o:hralign="center" o:hrstd="t" o:hr="t" fillcolor="#a0a0a0" stroked="f"/>
        </w:pict>
      </w:r>
    </w:p>
    <w:p w14:paraId="67A1DE55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1.4 Required Graph Queries</w:t>
      </w:r>
    </w:p>
    <w:p w14:paraId="47DB4376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Step 1 – Get Skills Built by Content</w:t>
      </w:r>
    </w:p>
    <w:p w14:paraId="41B7E4E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SELECT </w:t>
      </w:r>
      <w:proofErr w:type="spellStart"/>
      <w:r w:rsidRPr="004333BF">
        <w:rPr>
          <w:lang w:val="en-IN"/>
        </w:rPr>
        <w:t>to_node</w:t>
      </w:r>
      <w:proofErr w:type="spellEnd"/>
    </w:p>
    <w:p w14:paraId="46D44B8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FROM </w:t>
      </w:r>
      <w:proofErr w:type="spellStart"/>
      <w:r w:rsidRPr="004333BF">
        <w:rPr>
          <w:lang w:val="en-IN"/>
        </w:rPr>
        <w:t>kg_edges</w:t>
      </w:r>
      <w:proofErr w:type="spellEnd"/>
    </w:p>
    <w:p w14:paraId="59615D7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WHERE </w:t>
      </w:r>
      <w:proofErr w:type="spellStart"/>
      <w:r w:rsidRPr="004333BF">
        <w:rPr>
          <w:lang w:val="en-IN"/>
        </w:rPr>
        <w:t>from_node</w:t>
      </w:r>
      <w:proofErr w:type="spellEnd"/>
      <w:r w:rsidRPr="004333BF">
        <w:rPr>
          <w:lang w:val="en-IN"/>
        </w:rPr>
        <w:t xml:space="preserve"> </w:t>
      </w:r>
      <w:proofErr w:type="gramStart"/>
      <w:r w:rsidRPr="004333BF">
        <w:rPr>
          <w:lang w:val="en-IN"/>
        </w:rPr>
        <w:t>= :</w:t>
      </w:r>
      <w:proofErr w:type="spellStart"/>
      <w:r w:rsidRPr="004333BF">
        <w:rPr>
          <w:lang w:val="en-IN"/>
        </w:rPr>
        <w:t>content</w:t>
      </w:r>
      <w:proofErr w:type="gramEnd"/>
      <w:r w:rsidRPr="004333BF">
        <w:rPr>
          <w:lang w:val="en-IN"/>
        </w:rPr>
        <w:t>_unit_node</w:t>
      </w:r>
      <w:proofErr w:type="spellEnd"/>
    </w:p>
    <w:p w14:paraId="074AA02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AND </w:t>
      </w:r>
      <w:proofErr w:type="spellStart"/>
      <w:r w:rsidRPr="004333BF">
        <w:rPr>
          <w:lang w:val="en-IN"/>
        </w:rPr>
        <w:t>relationship_type</w:t>
      </w:r>
      <w:proofErr w:type="spellEnd"/>
      <w:r w:rsidRPr="004333BF">
        <w:rPr>
          <w:lang w:val="en-IN"/>
        </w:rPr>
        <w:t xml:space="preserve"> = 'BUILDS</w:t>
      </w:r>
      <w:proofErr w:type="gramStart"/>
      <w:r w:rsidRPr="004333BF">
        <w:rPr>
          <w:lang w:val="en-IN"/>
        </w:rPr>
        <w:t>';</w:t>
      </w:r>
      <w:proofErr w:type="gramEnd"/>
    </w:p>
    <w:p w14:paraId="54EDD0E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pict w14:anchorId="5243663D">
          <v:rect id="_x0000_i1953" style="width:0;height:1.5pt" o:hralign="center" o:hrstd="t" o:hr="t" fillcolor="#a0a0a0" stroked="f"/>
        </w:pict>
      </w:r>
    </w:p>
    <w:p w14:paraId="4275041E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Step 2 – Get Career Roles Dependent on Those Skills</w:t>
      </w:r>
    </w:p>
    <w:p w14:paraId="1E2BBB9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SELECT DISTINCT </w:t>
      </w:r>
      <w:proofErr w:type="spellStart"/>
      <w:r w:rsidRPr="004333BF">
        <w:rPr>
          <w:lang w:val="en-IN"/>
        </w:rPr>
        <w:t>from_node</w:t>
      </w:r>
      <w:proofErr w:type="spellEnd"/>
    </w:p>
    <w:p w14:paraId="0EC7FDF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FROM </w:t>
      </w:r>
      <w:proofErr w:type="spellStart"/>
      <w:r w:rsidRPr="004333BF">
        <w:rPr>
          <w:lang w:val="en-IN"/>
        </w:rPr>
        <w:t>kg_edges</w:t>
      </w:r>
      <w:proofErr w:type="spellEnd"/>
    </w:p>
    <w:p w14:paraId="29661D4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WHERE </w:t>
      </w:r>
      <w:proofErr w:type="spellStart"/>
      <w:r w:rsidRPr="004333BF">
        <w:rPr>
          <w:lang w:val="en-IN"/>
        </w:rPr>
        <w:t>to_node</w:t>
      </w:r>
      <w:proofErr w:type="spellEnd"/>
      <w:r w:rsidRPr="004333BF">
        <w:rPr>
          <w:lang w:val="en-IN"/>
        </w:rPr>
        <w:t xml:space="preserve"> IN </w:t>
      </w:r>
      <w:proofErr w:type="gramStart"/>
      <w:r w:rsidRPr="004333BF">
        <w:rPr>
          <w:lang w:val="en-IN"/>
        </w:rPr>
        <w:t>(:</w:t>
      </w:r>
      <w:proofErr w:type="spellStart"/>
      <w:r w:rsidRPr="004333BF">
        <w:rPr>
          <w:lang w:val="en-IN"/>
        </w:rPr>
        <w:t>skill</w:t>
      </w:r>
      <w:proofErr w:type="gramEnd"/>
      <w:r w:rsidRPr="004333BF">
        <w:rPr>
          <w:lang w:val="en-IN"/>
        </w:rPr>
        <w:t>_list</w:t>
      </w:r>
      <w:proofErr w:type="spellEnd"/>
      <w:r w:rsidRPr="004333BF">
        <w:rPr>
          <w:lang w:val="en-IN"/>
        </w:rPr>
        <w:t>)</w:t>
      </w:r>
    </w:p>
    <w:p w14:paraId="4D7F24D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AND </w:t>
      </w:r>
      <w:proofErr w:type="spellStart"/>
      <w:r w:rsidRPr="004333BF">
        <w:rPr>
          <w:lang w:val="en-IN"/>
        </w:rPr>
        <w:t>relationship_type</w:t>
      </w:r>
      <w:proofErr w:type="spellEnd"/>
      <w:r w:rsidRPr="004333BF">
        <w:rPr>
          <w:lang w:val="en-IN"/>
        </w:rPr>
        <w:t xml:space="preserve"> = 'REQUIRES</w:t>
      </w:r>
      <w:proofErr w:type="gramStart"/>
      <w:r w:rsidRPr="004333BF">
        <w:rPr>
          <w:lang w:val="en-IN"/>
        </w:rPr>
        <w:t>';</w:t>
      </w:r>
      <w:proofErr w:type="gramEnd"/>
    </w:p>
    <w:p w14:paraId="21B5D88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7EB61271">
          <v:rect id="_x0000_i1954" style="width:0;height:1.5pt" o:hralign="center" o:hrstd="t" o:hr="t" fillcolor="#a0a0a0" stroked="f"/>
        </w:pict>
      </w:r>
    </w:p>
    <w:p w14:paraId="583F7267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1.5 Structural Impact Score</w:t>
      </w:r>
    </w:p>
    <w:p w14:paraId="1514B35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We calculate:</w:t>
      </w:r>
    </w:p>
    <w:p w14:paraId="56309C8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Impact Score =</w:t>
      </w:r>
    </w:p>
    <w:p w14:paraId="21F16F9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Predicted Risk *</w:t>
      </w:r>
    </w:p>
    <w:p w14:paraId="46529C18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Skill Criticality Weight *</w:t>
      </w:r>
    </w:p>
    <w:p w14:paraId="6A3B0CF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Career Dependency Weight</w:t>
      </w:r>
    </w:p>
    <w:p w14:paraId="766CA40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Where:</w:t>
      </w:r>
    </w:p>
    <w:p w14:paraId="40DCE9D8" w14:textId="77777777" w:rsidR="004333BF" w:rsidRPr="004333BF" w:rsidRDefault="004333BF" w:rsidP="004333BF">
      <w:pPr>
        <w:numPr>
          <w:ilvl w:val="0"/>
          <w:numId w:val="89"/>
        </w:numPr>
        <w:rPr>
          <w:lang w:val="en-IN"/>
        </w:rPr>
      </w:pPr>
      <w:r w:rsidRPr="004333BF">
        <w:rPr>
          <w:lang w:val="en-IN"/>
        </w:rPr>
        <w:t>Skill criticality = weight in REQUIRES edge</w:t>
      </w:r>
    </w:p>
    <w:p w14:paraId="7603ECE4" w14:textId="77777777" w:rsidR="004333BF" w:rsidRPr="004333BF" w:rsidRDefault="004333BF" w:rsidP="004333BF">
      <w:pPr>
        <w:numPr>
          <w:ilvl w:val="0"/>
          <w:numId w:val="89"/>
        </w:numPr>
        <w:rPr>
          <w:lang w:val="en-IN"/>
        </w:rPr>
      </w:pPr>
      <w:r w:rsidRPr="004333BF">
        <w:rPr>
          <w:lang w:val="en-IN"/>
        </w:rPr>
        <w:t>Career dependency = number of roles depending on skill</w:t>
      </w:r>
    </w:p>
    <w:p w14:paraId="0FA3D67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9EE628D">
          <v:rect id="_x0000_i1955" style="width:0;height:1.5pt" o:hralign="center" o:hrstd="t" o:hr="t" fillcolor="#a0a0a0" stroked="f"/>
        </w:pict>
      </w:r>
    </w:p>
    <w:p w14:paraId="1B67AC50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1.6 New Table for Skill Impact</w:t>
      </w:r>
    </w:p>
    <w:p w14:paraId="734A300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CREATE TABLE </w:t>
      </w:r>
      <w:proofErr w:type="spellStart"/>
      <w:r w:rsidRPr="004333BF">
        <w:rPr>
          <w:lang w:val="en-IN"/>
        </w:rPr>
        <w:t>content_skill_impact</w:t>
      </w:r>
      <w:proofErr w:type="spellEnd"/>
      <w:r w:rsidRPr="004333BF">
        <w:rPr>
          <w:lang w:val="en-IN"/>
        </w:rPr>
        <w:t xml:space="preserve"> (</w:t>
      </w:r>
    </w:p>
    <w:p w14:paraId="002295B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unit_id</w:t>
      </w:r>
      <w:proofErr w:type="spellEnd"/>
      <w:r w:rsidRPr="004333BF">
        <w:rPr>
          <w:lang w:val="en-IN"/>
        </w:rPr>
        <w:t xml:space="preserve"> INT,</w:t>
      </w:r>
    </w:p>
    <w:p w14:paraId="49D6D829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skill_node</w:t>
      </w:r>
      <w:proofErr w:type="spellEnd"/>
      <w:r w:rsidRPr="004333BF">
        <w:rPr>
          <w:lang w:val="en-IN"/>
        </w:rPr>
        <w:t xml:space="preserve"> INT,</w:t>
      </w:r>
    </w:p>
    <w:p w14:paraId="522F83B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 xml:space="preserve">  </w:t>
      </w:r>
      <w:proofErr w:type="spellStart"/>
      <w:r w:rsidRPr="004333BF">
        <w:rPr>
          <w:lang w:val="en-IN"/>
        </w:rPr>
        <w:t>career_node</w:t>
      </w:r>
      <w:proofErr w:type="spellEnd"/>
      <w:r w:rsidRPr="004333BF">
        <w:rPr>
          <w:lang w:val="en-IN"/>
        </w:rPr>
        <w:t xml:space="preserve"> INT,</w:t>
      </w:r>
    </w:p>
    <w:p w14:paraId="03DC33F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structural_impact</w:t>
      </w:r>
      <w:proofErr w:type="spellEnd"/>
      <w:r w:rsidRPr="004333BF">
        <w:rPr>
          <w:lang w:val="en-IN"/>
        </w:rPr>
        <w:t xml:space="preserve"> FLOAT,</w:t>
      </w:r>
    </w:p>
    <w:p w14:paraId="31C308B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calculated_on</w:t>
      </w:r>
      <w:proofErr w:type="spellEnd"/>
      <w:r w:rsidRPr="004333BF">
        <w:rPr>
          <w:lang w:val="en-IN"/>
        </w:rPr>
        <w:t xml:space="preserve"> DATETIME</w:t>
      </w:r>
    </w:p>
    <w:p w14:paraId="22330B5C" w14:textId="77777777" w:rsidR="004333BF" w:rsidRPr="004333BF" w:rsidRDefault="004333BF" w:rsidP="004333BF">
      <w:pPr>
        <w:rPr>
          <w:lang w:val="en-IN"/>
        </w:rPr>
      </w:pPr>
      <w:proofErr w:type="gramStart"/>
      <w:r w:rsidRPr="004333BF">
        <w:rPr>
          <w:lang w:val="en-IN"/>
        </w:rPr>
        <w:t>);</w:t>
      </w:r>
      <w:proofErr w:type="gramEnd"/>
    </w:p>
    <w:p w14:paraId="1B4793F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9478B79">
          <v:rect id="_x0000_i1956" style="width:0;height:1.5pt" o:hralign="center" o:hrstd="t" o:hr="t" fillcolor="#a0a0a0" stroked="f"/>
        </w:pict>
      </w:r>
    </w:p>
    <w:p w14:paraId="2403AEB7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1.7 Python Graph Impact Engine</w:t>
      </w:r>
    </w:p>
    <w:p w14:paraId="3C52695D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content_impact_engine.py</w:t>
      </w:r>
    </w:p>
    <w:p w14:paraId="40A0E82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# Pseudocode logic</w:t>
      </w:r>
    </w:p>
    <w:p w14:paraId="77F80CEA" w14:textId="77777777" w:rsidR="004333BF" w:rsidRPr="004333BF" w:rsidRDefault="004333BF" w:rsidP="004333BF">
      <w:pPr>
        <w:rPr>
          <w:lang w:val="en-IN"/>
        </w:rPr>
      </w:pPr>
    </w:p>
    <w:p w14:paraId="021475E8" w14:textId="77777777" w:rsidR="004333BF" w:rsidRPr="004333BF" w:rsidRDefault="004333BF" w:rsidP="004333BF">
      <w:pPr>
        <w:rPr>
          <w:lang w:val="en-IN"/>
        </w:rPr>
      </w:pPr>
      <w:proofErr w:type="spellStart"/>
      <w:r w:rsidRPr="004333BF">
        <w:rPr>
          <w:lang w:val="en-IN"/>
        </w:rPr>
        <w:t>risk_score</w:t>
      </w:r>
      <w:proofErr w:type="spellEnd"/>
      <w:r w:rsidRPr="004333BF">
        <w:rPr>
          <w:lang w:val="en-IN"/>
        </w:rPr>
        <w:t xml:space="preserve"> = </w:t>
      </w:r>
      <w:proofErr w:type="spellStart"/>
      <w:r w:rsidRPr="004333BF">
        <w:rPr>
          <w:lang w:val="en-IN"/>
        </w:rPr>
        <w:t>predicted_effectiveness</w:t>
      </w:r>
      <w:proofErr w:type="spellEnd"/>
    </w:p>
    <w:p w14:paraId="65FBF35C" w14:textId="77777777" w:rsidR="004333BF" w:rsidRPr="004333BF" w:rsidRDefault="004333BF" w:rsidP="004333BF">
      <w:pPr>
        <w:rPr>
          <w:lang w:val="en-IN"/>
        </w:rPr>
      </w:pPr>
    </w:p>
    <w:p w14:paraId="0DB4057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for skill in </w:t>
      </w:r>
      <w:proofErr w:type="spellStart"/>
      <w:r w:rsidRPr="004333BF">
        <w:rPr>
          <w:lang w:val="en-IN"/>
        </w:rPr>
        <w:t>skills_built_by_unit</w:t>
      </w:r>
      <w:proofErr w:type="spellEnd"/>
      <w:r w:rsidRPr="004333BF">
        <w:rPr>
          <w:lang w:val="en-IN"/>
        </w:rPr>
        <w:t>:</w:t>
      </w:r>
    </w:p>
    <w:p w14:paraId="4E42661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fetch </w:t>
      </w:r>
      <w:proofErr w:type="spellStart"/>
      <w:r w:rsidRPr="004333BF">
        <w:rPr>
          <w:lang w:val="en-IN"/>
        </w:rPr>
        <w:t>career_roles</w:t>
      </w:r>
      <w:proofErr w:type="spellEnd"/>
    </w:p>
    <w:p w14:paraId="6452911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for role in roles:</w:t>
      </w:r>
    </w:p>
    <w:p w14:paraId="4E94DCF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impact = </w:t>
      </w:r>
      <w:proofErr w:type="spellStart"/>
      <w:r w:rsidRPr="004333BF">
        <w:rPr>
          <w:lang w:val="en-IN"/>
        </w:rPr>
        <w:t>risk_score</w:t>
      </w:r>
      <w:proofErr w:type="spellEnd"/>
      <w:r w:rsidRPr="004333BF">
        <w:rPr>
          <w:lang w:val="en-IN"/>
        </w:rPr>
        <w:t xml:space="preserve"> * </w:t>
      </w:r>
      <w:proofErr w:type="spellStart"/>
      <w:r w:rsidRPr="004333BF">
        <w:rPr>
          <w:lang w:val="en-IN"/>
        </w:rPr>
        <w:t>skill_weight</w:t>
      </w:r>
      <w:proofErr w:type="spellEnd"/>
      <w:r w:rsidRPr="004333BF">
        <w:rPr>
          <w:lang w:val="en-IN"/>
        </w:rPr>
        <w:t xml:space="preserve"> * </w:t>
      </w:r>
      <w:proofErr w:type="spellStart"/>
      <w:r w:rsidRPr="004333BF">
        <w:rPr>
          <w:lang w:val="en-IN"/>
        </w:rPr>
        <w:t>role_dependency</w:t>
      </w:r>
      <w:proofErr w:type="spellEnd"/>
    </w:p>
    <w:p w14:paraId="3FED1598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store impact</w:t>
      </w:r>
    </w:p>
    <w:p w14:paraId="05622E5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Run nightly after prediction engine.</w:t>
      </w:r>
    </w:p>
    <w:p w14:paraId="22990D2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8BE690B">
          <v:rect id="_x0000_i1957" style="width:0;height:1.5pt" o:hralign="center" o:hrstd="t" o:hr="t" fillcolor="#a0a0a0" stroked="f"/>
        </w:pict>
      </w:r>
    </w:p>
    <w:p w14:paraId="6499B468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1.8 What This Enables</w:t>
      </w:r>
    </w:p>
    <w:p w14:paraId="77AAD89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now sees:</w:t>
      </w:r>
    </w:p>
    <w:p w14:paraId="704303E5" w14:textId="77777777" w:rsidR="004333BF" w:rsidRPr="004333BF" w:rsidRDefault="004333BF" w:rsidP="004333BF">
      <w:pPr>
        <w:numPr>
          <w:ilvl w:val="0"/>
          <w:numId w:val="90"/>
        </w:numPr>
        <w:rPr>
          <w:lang w:val="en-IN"/>
        </w:rPr>
      </w:pPr>
      <w:r w:rsidRPr="004333BF">
        <w:rPr>
          <w:lang w:val="en-IN"/>
        </w:rPr>
        <w:t>“Unit A underperforms”</w:t>
      </w:r>
    </w:p>
    <w:p w14:paraId="55F9647F" w14:textId="77777777" w:rsidR="004333BF" w:rsidRPr="004333BF" w:rsidRDefault="004333BF" w:rsidP="004333BF">
      <w:pPr>
        <w:numPr>
          <w:ilvl w:val="0"/>
          <w:numId w:val="90"/>
        </w:numPr>
        <w:rPr>
          <w:lang w:val="en-IN"/>
        </w:rPr>
      </w:pPr>
      <w:r w:rsidRPr="004333BF">
        <w:rPr>
          <w:lang w:val="en-IN"/>
        </w:rPr>
        <w:lastRenderedPageBreak/>
        <w:t>“It impacts Skill X”</w:t>
      </w:r>
    </w:p>
    <w:p w14:paraId="5B914329" w14:textId="77777777" w:rsidR="004333BF" w:rsidRPr="004333BF" w:rsidRDefault="004333BF" w:rsidP="004333BF">
      <w:pPr>
        <w:numPr>
          <w:ilvl w:val="0"/>
          <w:numId w:val="90"/>
        </w:numPr>
        <w:rPr>
          <w:lang w:val="en-IN"/>
        </w:rPr>
      </w:pPr>
      <w:r w:rsidRPr="004333BF">
        <w:rPr>
          <w:lang w:val="en-IN"/>
        </w:rPr>
        <w:t>“Skill X is critical for Data Analyst role”</w:t>
      </w:r>
    </w:p>
    <w:p w14:paraId="6ECA72BA" w14:textId="77777777" w:rsidR="004333BF" w:rsidRPr="004333BF" w:rsidRDefault="004333BF" w:rsidP="004333BF">
      <w:pPr>
        <w:numPr>
          <w:ilvl w:val="0"/>
          <w:numId w:val="90"/>
        </w:numPr>
        <w:rPr>
          <w:lang w:val="en-IN"/>
        </w:rPr>
      </w:pPr>
      <w:r w:rsidRPr="004333BF">
        <w:rPr>
          <w:lang w:val="en-IN"/>
        </w:rPr>
        <w:t>“3 career pathways affected”</w:t>
      </w:r>
    </w:p>
    <w:p w14:paraId="67A04CE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This turns analytics into structural insight.</w:t>
      </w:r>
    </w:p>
    <w:p w14:paraId="0BB3BD4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BD0746F">
          <v:rect id="_x0000_i1958" style="width:0;height:1.5pt" o:hralign="center" o:hrstd="t" o:hr="t" fillcolor="#a0a0a0" stroked="f"/>
        </w:pict>
      </w:r>
    </w:p>
    <w:p w14:paraId="096FE69E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PART 2️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</w:p>
    <w:p w14:paraId="24EEEEE0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Faculty Quality Console UI Design</w:t>
      </w:r>
    </w:p>
    <w:p w14:paraId="7D4ED90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This is the control </w:t>
      </w:r>
      <w:proofErr w:type="spellStart"/>
      <w:r w:rsidRPr="004333BF">
        <w:rPr>
          <w:lang w:val="en-IN"/>
        </w:rPr>
        <w:t>center</w:t>
      </w:r>
      <w:proofErr w:type="spellEnd"/>
      <w:r w:rsidRPr="004333BF">
        <w:rPr>
          <w:lang w:val="en-IN"/>
        </w:rPr>
        <w:t xml:space="preserve"> for instructional governance.</w:t>
      </w:r>
    </w:p>
    <w:p w14:paraId="54E97AB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570F8AF5">
          <v:rect id="_x0000_i1959" style="width:0;height:1.5pt" o:hralign="center" o:hrstd="t" o:hr="t" fillcolor="#a0a0a0" stroked="f"/>
        </w:pict>
      </w:r>
    </w:p>
    <w:p w14:paraId="1C16E60D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2.1 Console Architecture</w:t>
      </w:r>
    </w:p>
    <w:p w14:paraId="3584537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Risk Overview</w:t>
      </w:r>
    </w:p>
    <w:p w14:paraId="3082044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06EAAC5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Skill Impact Mapping</w:t>
      </w:r>
    </w:p>
    <w:p w14:paraId="73E1BD2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3622423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Career Dependency View</w:t>
      </w:r>
    </w:p>
    <w:p w14:paraId="5B52B83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0F7191A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Remediation Suggestions</w:t>
      </w:r>
    </w:p>
    <w:p w14:paraId="12ECDF8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2447F23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Version &amp; Audit History</w:t>
      </w:r>
    </w:p>
    <w:p w14:paraId="77232BD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A52C188">
          <v:rect id="_x0000_i1960" style="width:0;height:1.5pt" o:hralign="center" o:hrstd="t" o:hr="t" fillcolor="#a0a0a0" stroked="f"/>
        </w:pict>
      </w:r>
    </w:p>
    <w:p w14:paraId="1B551851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2.2 Page 1: Content Risk Overview</w:t>
      </w:r>
    </w:p>
    <w:p w14:paraId="2A92AD2D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Layout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9"/>
        <w:gridCol w:w="2014"/>
        <w:gridCol w:w="1197"/>
        <w:gridCol w:w="1616"/>
        <w:gridCol w:w="1365"/>
        <w:gridCol w:w="1339"/>
      </w:tblGrid>
      <w:tr w:rsidR="004333BF" w:rsidRPr="004333BF" w14:paraId="67927E5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A5157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lastRenderedPageBreak/>
              <w:t>Unit</w:t>
            </w:r>
          </w:p>
        </w:tc>
        <w:tc>
          <w:tcPr>
            <w:tcW w:w="0" w:type="auto"/>
            <w:vAlign w:val="center"/>
            <w:hideMark/>
          </w:tcPr>
          <w:p w14:paraId="1EDF6713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Effectiveness</w:t>
            </w:r>
          </w:p>
        </w:tc>
        <w:tc>
          <w:tcPr>
            <w:tcW w:w="0" w:type="auto"/>
            <w:vAlign w:val="center"/>
            <w:hideMark/>
          </w:tcPr>
          <w:p w14:paraId="7B821007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Risk Level</w:t>
            </w:r>
          </w:p>
        </w:tc>
        <w:tc>
          <w:tcPr>
            <w:tcW w:w="0" w:type="auto"/>
            <w:vAlign w:val="center"/>
            <w:hideMark/>
          </w:tcPr>
          <w:p w14:paraId="47ADCB5D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Impacted Skills</w:t>
            </w:r>
          </w:p>
        </w:tc>
        <w:tc>
          <w:tcPr>
            <w:tcW w:w="0" w:type="auto"/>
            <w:vAlign w:val="center"/>
            <w:hideMark/>
          </w:tcPr>
          <w:p w14:paraId="715F7B22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Career Impact</w:t>
            </w:r>
          </w:p>
        </w:tc>
        <w:tc>
          <w:tcPr>
            <w:tcW w:w="0" w:type="auto"/>
            <w:vAlign w:val="center"/>
            <w:hideMark/>
          </w:tcPr>
          <w:p w14:paraId="7703CB13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Action</w:t>
            </w:r>
          </w:p>
        </w:tc>
      </w:tr>
    </w:tbl>
    <w:p w14:paraId="7A05420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Risk levels:</w:t>
      </w:r>
    </w:p>
    <w:p w14:paraId="36C37E8E" w14:textId="77777777" w:rsidR="004333BF" w:rsidRPr="004333BF" w:rsidRDefault="004333BF" w:rsidP="004333BF">
      <w:pPr>
        <w:numPr>
          <w:ilvl w:val="0"/>
          <w:numId w:val="91"/>
        </w:numPr>
        <w:rPr>
          <w:lang w:val="en-IN"/>
        </w:rPr>
      </w:pPr>
      <w:r w:rsidRPr="004333BF">
        <w:rPr>
          <w:lang w:val="en-IN"/>
        </w:rPr>
        <w:t>Stable</w:t>
      </w:r>
    </w:p>
    <w:p w14:paraId="04DAF06C" w14:textId="77777777" w:rsidR="004333BF" w:rsidRPr="004333BF" w:rsidRDefault="004333BF" w:rsidP="004333BF">
      <w:pPr>
        <w:numPr>
          <w:ilvl w:val="0"/>
          <w:numId w:val="91"/>
        </w:numPr>
        <w:rPr>
          <w:lang w:val="en-IN"/>
        </w:rPr>
      </w:pPr>
      <w:r w:rsidRPr="004333BF">
        <w:rPr>
          <w:lang w:val="en-IN"/>
        </w:rPr>
        <w:t>Monitor</w:t>
      </w:r>
    </w:p>
    <w:p w14:paraId="5E4602C0" w14:textId="77777777" w:rsidR="004333BF" w:rsidRPr="004333BF" w:rsidRDefault="004333BF" w:rsidP="004333BF">
      <w:pPr>
        <w:numPr>
          <w:ilvl w:val="0"/>
          <w:numId w:val="91"/>
        </w:numPr>
        <w:rPr>
          <w:lang w:val="en-IN"/>
        </w:rPr>
      </w:pPr>
      <w:r w:rsidRPr="004333BF">
        <w:rPr>
          <w:lang w:val="en-IN"/>
        </w:rPr>
        <w:t>Needs Review</w:t>
      </w:r>
    </w:p>
    <w:p w14:paraId="3EE45D5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No red flashing indicators.</w:t>
      </w:r>
    </w:p>
    <w:p w14:paraId="59DD810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3D740CB">
          <v:rect id="_x0000_i1961" style="width:0;height:1.5pt" o:hralign="center" o:hrstd="t" o:hr="t" fillcolor="#a0a0a0" stroked="f"/>
        </w:pict>
      </w:r>
    </w:p>
    <w:p w14:paraId="21AD0DF8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2.3 Page 2: Skill Impact Drill-Down</w:t>
      </w:r>
    </w:p>
    <w:p w14:paraId="06FD9DB1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When faculty clicks “View Impact”:</w:t>
      </w:r>
    </w:p>
    <w:p w14:paraId="4A97446D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Panel Layout</w:t>
      </w:r>
    </w:p>
    <w:p w14:paraId="2828DB1F" w14:textId="77777777" w:rsidR="004333BF" w:rsidRPr="004333BF" w:rsidRDefault="004333BF" w:rsidP="004333BF">
      <w:pPr>
        <w:rPr>
          <w:lang w:val="en-IN"/>
        </w:rPr>
      </w:pPr>
      <w:r w:rsidRPr="004333BF">
        <w:rPr>
          <w:b/>
          <w:bCs/>
          <w:lang w:val="en-IN"/>
        </w:rPr>
        <w:t>Section A – Affected Skills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9"/>
        <w:gridCol w:w="2867"/>
        <w:gridCol w:w="2367"/>
      </w:tblGrid>
      <w:tr w:rsidR="004333BF" w:rsidRPr="004333BF" w14:paraId="237AAB2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6AFFB7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Skill</w:t>
            </w:r>
          </w:p>
        </w:tc>
        <w:tc>
          <w:tcPr>
            <w:tcW w:w="0" w:type="auto"/>
            <w:vAlign w:val="center"/>
            <w:hideMark/>
          </w:tcPr>
          <w:p w14:paraId="1DE0E5F3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Criticality Weight</w:t>
            </w:r>
          </w:p>
        </w:tc>
        <w:tc>
          <w:tcPr>
            <w:tcW w:w="0" w:type="auto"/>
            <w:vAlign w:val="center"/>
            <w:hideMark/>
          </w:tcPr>
          <w:p w14:paraId="57E26648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Impact Score</w:t>
            </w:r>
          </w:p>
        </w:tc>
      </w:tr>
    </w:tbl>
    <w:p w14:paraId="3405C11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13DD830A">
          <v:rect id="_x0000_i1962" style="width:0;height:1.5pt" o:hralign="center" o:hrstd="t" o:hr="t" fillcolor="#a0a0a0" stroked="f"/>
        </w:pict>
      </w:r>
    </w:p>
    <w:p w14:paraId="5BCCED09" w14:textId="77777777" w:rsidR="004333BF" w:rsidRPr="004333BF" w:rsidRDefault="004333BF" w:rsidP="004333BF">
      <w:pPr>
        <w:rPr>
          <w:lang w:val="en-IN"/>
        </w:rPr>
      </w:pPr>
      <w:r w:rsidRPr="004333BF">
        <w:rPr>
          <w:b/>
          <w:bCs/>
          <w:lang w:val="en-IN"/>
        </w:rPr>
        <w:t>Section B – Career Pathways Impacted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0"/>
        <w:gridCol w:w="2964"/>
        <w:gridCol w:w="2674"/>
      </w:tblGrid>
      <w:tr w:rsidR="004333BF" w:rsidRPr="004333BF" w14:paraId="40884C1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AE6B21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Career Role</w:t>
            </w:r>
          </w:p>
        </w:tc>
        <w:tc>
          <w:tcPr>
            <w:tcW w:w="0" w:type="auto"/>
            <w:vAlign w:val="center"/>
            <w:hideMark/>
          </w:tcPr>
          <w:p w14:paraId="4150AA4E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Dependency Level</w:t>
            </w:r>
          </w:p>
        </w:tc>
        <w:tc>
          <w:tcPr>
            <w:tcW w:w="0" w:type="auto"/>
            <w:vAlign w:val="center"/>
            <w:hideMark/>
          </w:tcPr>
          <w:p w14:paraId="4EA23998" w14:textId="77777777" w:rsidR="004333BF" w:rsidRPr="004333BF" w:rsidRDefault="004333BF" w:rsidP="004333BF">
            <w:pPr>
              <w:rPr>
                <w:b/>
                <w:bCs/>
                <w:lang w:val="en-IN"/>
              </w:rPr>
            </w:pPr>
            <w:r w:rsidRPr="004333BF">
              <w:rPr>
                <w:b/>
                <w:bCs/>
                <w:lang w:val="en-IN"/>
              </w:rPr>
              <w:t>Impact Severity</w:t>
            </w:r>
          </w:p>
        </w:tc>
      </w:tr>
    </w:tbl>
    <w:p w14:paraId="47DC005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3F8E190">
          <v:rect id="_x0000_i1963" style="width:0;height:1.5pt" o:hralign="center" o:hrstd="t" o:hr="t" fillcolor="#a0a0a0" stroked="f"/>
        </w:pict>
      </w:r>
    </w:p>
    <w:p w14:paraId="5E052E31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2.4 Visual Graph Overlay</w:t>
      </w:r>
    </w:p>
    <w:p w14:paraId="07C9F6E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Interactive graph:</w:t>
      </w:r>
    </w:p>
    <w:p w14:paraId="6A12B5D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[Content Unit]</w:t>
      </w:r>
    </w:p>
    <w:p w14:paraId="6AD7E25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 xml:space="preserve">      </w:t>
      </w:r>
      <w:r w:rsidRPr="004333BF">
        <w:rPr>
          <w:rFonts w:ascii="Arial" w:hAnsi="Arial" w:cs="Arial"/>
          <w:lang w:val="en-IN"/>
        </w:rPr>
        <w:t>↓</w:t>
      </w:r>
      <w:r w:rsidRPr="004333BF">
        <w:rPr>
          <w:lang w:val="en-IN"/>
        </w:rPr>
        <w:t xml:space="preserve"> BUILDS</w:t>
      </w:r>
    </w:p>
    <w:p w14:paraId="7712CB2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[Skill Cluster]</w:t>
      </w:r>
    </w:p>
    <w:p w14:paraId="270906D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</w:t>
      </w:r>
      <w:r w:rsidRPr="004333BF">
        <w:rPr>
          <w:rFonts w:ascii="Arial" w:hAnsi="Arial" w:cs="Arial"/>
          <w:lang w:val="en-IN"/>
        </w:rPr>
        <w:t>↓</w:t>
      </w:r>
      <w:r w:rsidRPr="004333BF">
        <w:rPr>
          <w:lang w:val="en-IN"/>
        </w:rPr>
        <w:t xml:space="preserve"> REQUIRES</w:t>
      </w:r>
    </w:p>
    <w:p w14:paraId="205928D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[Career Role]</w:t>
      </w:r>
    </w:p>
    <w:p w14:paraId="177FE6A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Highlight:</w:t>
      </w:r>
    </w:p>
    <w:p w14:paraId="20C00011" w14:textId="77777777" w:rsidR="004333BF" w:rsidRPr="004333BF" w:rsidRDefault="004333BF" w:rsidP="004333BF">
      <w:pPr>
        <w:numPr>
          <w:ilvl w:val="0"/>
          <w:numId w:val="92"/>
        </w:numPr>
        <w:rPr>
          <w:lang w:val="en-IN"/>
        </w:rPr>
      </w:pPr>
      <w:r w:rsidRPr="004333BF">
        <w:rPr>
          <w:lang w:val="en-IN"/>
        </w:rPr>
        <w:t>Weak content node</w:t>
      </w:r>
    </w:p>
    <w:p w14:paraId="00CF4187" w14:textId="77777777" w:rsidR="004333BF" w:rsidRPr="004333BF" w:rsidRDefault="004333BF" w:rsidP="004333BF">
      <w:pPr>
        <w:numPr>
          <w:ilvl w:val="0"/>
          <w:numId w:val="92"/>
        </w:numPr>
        <w:rPr>
          <w:lang w:val="en-IN"/>
        </w:rPr>
      </w:pPr>
      <w:r w:rsidRPr="004333BF">
        <w:rPr>
          <w:lang w:val="en-IN"/>
        </w:rPr>
        <w:t>Impacted skills</w:t>
      </w:r>
    </w:p>
    <w:p w14:paraId="2A11981C" w14:textId="77777777" w:rsidR="004333BF" w:rsidRPr="004333BF" w:rsidRDefault="004333BF" w:rsidP="004333BF">
      <w:pPr>
        <w:numPr>
          <w:ilvl w:val="0"/>
          <w:numId w:val="92"/>
        </w:numPr>
        <w:rPr>
          <w:lang w:val="en-IN"/>
        </w:rPr>
      </w:pPr>
      <w:r w:rsidRPr="004333BF">
        <w:rPr>
          <w:lang w:val="en-IN"/>
        </w:rPr>
        <w:t>Downstream roles</w:t>
      </w:r>
    </w:p>
    <w:p w14:paraId="0005294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Use D3.js force graph.</w:t>
      </w:r>
    </w:p>
    <w:p w14:paraId="610CD26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6DF21D5D">
          <v:rect id="_x0000_i1964" style="width:0;height:1.5pt" o:hralign="center" o:hrstd="t" o:hr="t" fillcolor="#a0a0a0" stroked="f"/>
        </w:pict>
      </w:r>
    </w:p>
    <w:p w14:paraId="43F1BB6A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2.5 Page 3: Diagnostic Signals</w:t>
      </w:r>
    </w:p>
    <w:p w14:paraId="2BAF9B5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Show raw indicators:</w:t>
      </w:r>
    </w:p>
    <w:p w14:paraId="0AE622AF" w14:textId="77777777" w:rsidR="004333BF" w:rsidRPr="004333BF" w:rsidRDefault="004333BF" w:rsidP="004333BF">
      <w:pPr>
        <w:numPr>
          <w:ilvl w:val="0"/>
          <w:numId w:val="93"/>
        </w:numPr>
        <w:rPr>
          <w:lang w:val="en-IN"/>
        </w:rPr>
      </w:pPr>
      <w:r w:rsidRPr="004333BF">
        <w:rPr>
          <w:lang w:val="en-IN"/>
        </w:rPr>
        <w:t>Drop-off graph</w:t>
      </w:r>
    </w:p>
    <w:p w14:paraId="39CD4627" w14:textId="77777777" w:rsidR="004333BF" w:rsidRPr="004333BF" w:rsidRDefault="004333BF" w:rsidP="004333BF">
      <w:pPr>
        <w:numPr>
          <w:ilvl w:val="0"/>
          <w:numId w:val="93"/>
        </w:numPr>
        <w:rPr>
          <w:lang w:val="en-IN"/>
        </w:rPr>
      </w:pPr>
      <w:r w:rsidRPr="004333BF">
        <w:rPr>
          <w:lang w:val="en-IN"/>
        </w:rPr>
        <w:t>Assessment distribution</w:t>
      </w:r>
    </w:p>
    <w:p w14:paraId="130910F3" w14:textId="77777777" w:rsidR="004333BF" w:rsidRPr="004333BF" w:rsidRDefault="004333BF" w:rsidP="004333BF">
      <w:pPr>
        <w:numPr>
          <w:ilvl w:val="0"/>
          <w:numId w:val="93"/>
        </w:numPr>
        <w:rPr>
          <w:lang w:val="en-IN"/>
        </w:rPr>
      </w:pPr>
      <w:r w:rsidRPr="004333BF">
        <w:rPr>
          <w:lang w:val="en-IN"/>
        </w:rPr>
        <w:t>Engagement variance</w:t>
      </w:r>
    </w:p>
    <w:p w14:paraId="5DDBF864" w14:textId="77777777" w:rsidR="004333BF" w:rsidRPr="004333BF" w:rsidRDefault="004333BF" w:rsidP="004333BF">
      <w:pPr>
        <w:numPr>
          <w:ilvl w:val="0"/>
          <w:numId w:val="93"/>
        </w:numPr>
        <w:rPr>
          <w:lang w:val="en-IN"/>
        </w:rPr>
      </w:pPr>
      <w:r w:rsidRPr="004333BF">
        <w:rPr>
          <w:lang w:val="en-IN"/>
        </w:rPr>
        <w:t>Comparison to course average</w:t>
      </w:r>
    </w:p>
    <w:p w14:paraId="5AD5046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Purpose: Evidence-based review.</w:t>
      </w:r>
    </w:p>
    <w:p w14:paraId="391772E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7C5D60A2">
          <v:rect id="_x0000_i1965" style="width:0;height:1.5pt" o:hralign="center" o:hrstd="t" o:hr="t" fillcolor="#a0a0a0" stroked="f"/>
        </w:pict>
      </w:r>
    </w:p>
    <w:p w14:paraId="539F252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2.6 Page 4: Remediation Controls</w:t>
      </w:r>
    </w:p>
    <w:p w14:paraId="1B6186A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can:</w:t>
      </w:r>
    </w:p>
    <w:p w14:paraId="0777E966" w14:textId="77777777" w:rsidR="004333BF" w:rsidRPr="004333BF" w:rsidRDefault="004333BF" w:rsidP="004333BF">
      <w:pPr>
        <w:numPr>
          <w:ilvl w:val="0"/>
          <w:numId w:val="94"/>
        </w:numPr>
        <w:rPr>
          <w:lang w:val="en-IN"/>
        </w:rPr>
      </w:pPr>
      <w:r w:rsidRPr="004333BF">
        <w:rPr>
          <w:lang w:val="en-IN"/>
        </w:rPr>
        <w:t>Flag for revision</w:t>
      </w:r>
    </w:p>
    <w:p w14:paraId="1E41A607" w14:textId="77777777" w:rsidR="004333BF" w:rsidRPr="004333BF" w:rsidRDefault="004333BF" w:rsidP="004333BF">
      <w:pPr>
        <w:numPr>
          <w:ilvl w:val="0"/>
          <w:numId w:val="94"/>
        </w:numPr>
        <w:rPr>
          <w:lang w:val="en-IN"/>
        </w:rPr>
      </w:pPr>
      <w:r w:rsidRPr="004333BF">
        <w:rPr>
          <w:lang w:val="en-IN"/>
        </w:rPr>
        <w:lastRenderedPageBreak/>
        <w:t>Add supplemental content</w:t>
      </w:r>
    </w:p>
    <w:p w14:paraId="578B2851" w14:textId="77777777" w:rsidR="004333BF" w:rsidRPr="004333BF" w:rsidRDefault="004333BF" w:rsidP="004333BF">
      <w:pPr>
        <w:numPr>
          <w:ilvl w:val="0"/>
          <w:numId w:val="94"/>
        </w:numPr>
        <w:rPr>
          <w:lang w:val="en-IN"/>
        </w:rPr>
      </w:pPr>
      <w:r w:rsidRPr="004333BF">
        <w:rPr>
          <w:lang w:val="en-IN"/>
        </w:rPr>
        <w:t>Adjust difficulty</w:t>
      </w:r>
    </w:p>
    <w:p w14:paraId="10969A19" w14:textId="77777777" w:rsidR="004333BF" w:rsidRPr="004333BF" w:rsidRDefault="004333BF" w:rsidP="004333BF">
      <w:pPr>
        <w:numPr>
          <w:ilvl w:val="0"/>
          <w:numId w:val="94"/>
        </w:numPr>
        <w:rPr>
          <w:lang w:val="en-IN"/>
        </w:rPr>
      </w:pPr>
      <w:r w:rsidRPr="004333BF">
        <w:rPr>
          <w:lang w:val="en-IN"/>
        </w:rPr>
        <w:t>Request peer review</w:t>
      </w:r>
    </w:p>
    <w:p w14:paraId="7CA26F6B" w14:textId="77777777" w:rsidR="004333BF" w:rsidRPr="004333BF" w:rsidRDefault="004333BF" w:rsidP="004333BF">
      <w:pPr>
        <w:numPr>
          <w:ilvl w:val="0"/>
          <w:numId w:val="94"/>
        </w:numPr>
        <w:rPr>
          <w:lang w:val="en-IN"/>
        </w:rPr>
      </w:pPr>
      <w:r w:rsidRPr="004333BF">
        <w:rPr>
          <w:lang w:val="en-IN"/>
        </w:rPr>
        <w:t>Recompute effectiveness</w:t>
      </w:r>
    </w:p>
    <w:p w14:paraId="7E9960D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5511DC4">
          <v:rect id="_x0000_i1966" style="width:0;height:1.5pt" o:hralign="center" o:hrstd="t" o:hr="t" fillcolor="#a0a0a0" stroked="f"/>
        </w:pict>
      </w:r>
    </w:p>
    <w:p w14:paraId="5D260E5F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2.7 Audit Trail</w:t>
      </w:r>
    </w:p>
    <w:p w14:paraId="180237B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CREATE TABLE </w:t>
      </w:r>
      <w:proofErr w:type="spellStart"/>
      <w:r w:rsidRPr="004333BF">
        <w:rPr>
          <w:lang w:val="en-IN"/>
        </w:rPr>
        <w:t>content_revision_log</w:t>
      </w:r>
      <w:proofErr w:type="spellEnd"/>
      <w:r w:rsidRPr="004333BF">
        <w:rPr>
          <w:lang w:val="en-IN"/>
        </w:rPr>
        <w:t xml:space="preserve"> (</w:t>
      </w:r>
    </w:p>
    <w:p w14:paraId="282136B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unit_id</w:t>
      </w:r>
      <w:proofErr w:type="spellEnd"/>
      <w:r w:rsidRPr="004333BF">
        <w:rPr>
          <w:lang w:val="en-IN"/>
        </w:rPr>
        <w:t xml:space="preserve"> INT,</w:t>
      </w:r>
    </w:p>
    <w:p w14:paraId="1D3CB0E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action_taken</w:t>
      </w:r>
      <w:proofErr w:type="spellEnd"/>
      <w:r w:rsidRPr="004333BF">
        <w:rPr>
          <w:lang w:val="en-IN"/>
        </w:rPr>
        <w:t xml:space="preserve"> TEXT,</w:t>
      </w:r>
    </w:p>
    <w:p w14:paraId="3C5C082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</w:t>
      </w:r>
      <w:proofErr w:type="spellStart"/>
      <w:r w:rsidRPr="004333BF">
        <w:rPr>
          <w:lang w:val="en-IN"/>
        </w:rPr>
        <w:t>revised_by</w:t>
      </w:r>
      <w:proofErr w:type="spellEnd"/>
      <w:r w:rsidRPr="004333BF">
        <w:rPr>
          <w:lang w:val="en-IN"/>
        </w:rPr>
        <w:t xml:space="preserve"> INT,</w:t>
      </w:r>
    </w:p>
    <w:p w14:paraId="31B29A4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timestamp DATETIME</w:t>
      </w:r>
    </w:p>
    <w:p w14:paraId="2BD4D61B" w14:textId="77777777" w:rsidR="004333BF" w:rsidRPr="004333BF" w:rsidRDefault="004333BF" w:rsidP="004333BF">
      <w:pPr>
        <w:rPr>
          <w:lang w:val="en-IN"/>
        </w:rPr>
      </w:pPr>
      <w:proofErr w:type="gramStart"/>
      <w:r w:rsidRPr="004333BF">
        <w:rPr>
          <w:lang w:val="en-IN"/>
        </w:rPr>
        <w:t>);</w:t>
      </w:r>
      <w:proofErr w:type="gramEnd"/>
    </w:p>
    <w:p w14:paraId="1F26948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This ensures governance.</w:t>
      </w:r>
    </w:p>
    <w:p w14:paraId="261C431A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33EFA5DF">
          <v:rect id="_x0000_i1967" style="width:0;height:1.5pt" o:hralign="center" o:hrstd="t" o:hr="t" fillcolor="#a0a0a0" stroked="f"/>
        </w:pict>
      </w:r>
    </w:p>
    <w:p w14:paraId="25470A4C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2.8 UX Principles</w:t>
      </w:r>
    </w:p>
    <w:p w14:paraId="3162D4E2" w14:textId="77777777" w:rsidR="004333BF" w:rsidRPr="004333BF" w:rsidRDefault="004333BF" w:rsidP="004333BF">
      <w:pPr>
        <w:numPr>
          <w:ilvl w:val="0"/>
          <w:numId w:val="95"/>
        </w:numPr>
        <w:rPr>
          <w:lang w:val="en-IN"/>
        </w:rPr>
      </w:pPr>
      <w:r w:rsidRPr="004333BF">
        <w:rPr>
          <w:lang w:val="en-IN"/>
        </w:rPr>
        <w:t>No blame language</w:t>
      </w:r>
    </w:p>
    <w:p w14:paraId="378DC2AF" w14:textId="77777777" w:rsidR="004333BF" w:rsidRPr="004333BF" w:rsidRDefault="004333BF" w:rsidP="004333BF">
      <w:pPr>
        <w:numPr>
          <w:ilvl w:val="0"/>
          <w:numId w:val="95"/>
        </w:numPr>
        <w:rPr>
          <w:lang w:val="en-IN"/>
        </w:rPr>
      </w:pPr>
      <w:r w:rsidRPr="004333BF">
        <w:rPr>
          <w:lang w:val="en-IN"/>
        </w:rPr>
        <w:t>No instructor ranking</w:t>
      </w:r>
    </w:p>
    <w:p w14:paraId="54729295" w14:textId="77777777" w:rsidR="004333BF" w:rsidRPr="004333BF" w:rsidRDefault="004333BF" w:rsidP="004333BF">
      <w:pPr>
        <w:numPr>
          <w:ilvl w:val="0"/>
          <w:numId w:val="95"/>
        </w:numPr>
        <w:rPr>
          <w:lang w:val="en-IN"/>
        </w:rPr>
      </w:pPr>
      <w:r w:rsidRPr="004333BF">
        <w:rPr>
          <w:lang w:val="en-IN"/>
        </w:rPr>
        <w:t>No performance labels</w:t>
      </w:r>
    </w:p>
    <w:p w14:paraId="4A6E4441" w14:textId="77777777" w:rsidR="004333BF" w:rsidRPr="004333BF" w:rsidRDefault="004333BF" w:rsidP="004333BF">
      <w:pPr>
        <w:numPr>
          <w:ilvl w:val="0"/>
          <w:numId w:val="95"/>
        </w:numPr>
        <w:rPr>
          <w:lang w:val="en-IN"/>
        </w:rPr>
      </w:pPr>
      <w:r w:rsidRPr="004333BF">
        <w:rPr>
          <w:lang w:val="en-IN"/>
        </w:rPr>
        <w:t>Focus on instructional improvement</w:t>
      </w:r>
    </w:p>
    <w:p w14:paraId="033D618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0BBB224C">
          <v:rect id="_x0000_i1968" style="width:0;height:1.5pt" o:hralign="center" o:hrstd="t" o:hr="t" fillcolor="#a0a0a0" stroked="f"/>
        </w:pict>
      </w:r>
    </w:p>
    <w:p w14:paraId="64D46CA9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 xml:space="preserve">2.9 Faculty </w:t>
      </w:r>
      <w:proofErr w:type="spellStart"/>
      <w:r w:rsidRPr="004333BF">
        <w:rPr>
          <w:b/>
          <w:bCs/>
          <w:lang w:val="en-IN"/>
        </w:rPr>
        <w:t>Microcopy</w:t>
      </w:r>
      <w:proofErr w:type="spellEnd"/>
      <w:r w:rsidRPr="004333BF">
        <w:rPr>
          <w:b/>
          <w:bCs/>
          <w:lang w:val="en-IN"/>
        </w:rPr>
        <w:t xml:space="preserve"> (Important)</w:t>
      </w:r>
    </w:p>
    <w:p w14:paraId="445974B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lastRenderedPageBreak/>
        <w:t>Header:</w:t>
      </w:r>
    </w:p>
    <w:p w14:paraId="36DED7B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Quality Insights</w:t>
      </w:r>
    </w:p>
    <w:p w14:paraId="1E053A8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Subtext:</w:t>
      </w:r>
    </w:p>
    <w:p w14:paraId="49A4153B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These insights are generated from early engagement and assessment patterns. They indicate potential areas for instructional review and refinement.</w:t>
      </w:r>
    </w:p>
    <w:p w14:paraId="36CF426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Impact Section:</w:t>
      </w:r>
    </w:p>
    <w:p w14:paraId="4832B485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Structural impact reflects how this unit contributes to skill development and downstream career pathways.</w:t>
      </w:r>
    </w:p>
    <w:p w14:paraId="5C44230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251F7FA0">
          <v:rect id="_x0000_i1969" style="width:0;height:1.5pt" o:hralign="center" o:hrstd="t" o:hr="t" fillcolor="#a0a0a0" stroked="f"/>
        </w:pict>
      </w:r>
    </w:p>
    <w:p w14:paraId="3D001BFB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3️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Full Integrated Architecture</w:t>
      </w:r>
    </w:p>
    <w:p w14:paraId="483E499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Learner Activity</w:t>
      </w:r>
    </w:p>
    <w:p w14:paraId="189B1FA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1219D05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Content Effectiveness Model</w:t>
      </w:r>
    </w:p>
    <w:p w14:paraId="035A5374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3B40454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Graph Skill Mapping</w:t>
      </w:r>
    </w:p>
    <w:p w14:paraId="2BAFBC1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0FCEC640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Career Dependency Analysis</w:t>
      </w:r>
    </w:p>
    <w:p w14:paraId="0A983236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0BCAF47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Structural Impact Score</w:t>
      </w:r>
    </w:p>
    <w:p w14:paraId="04126C6E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        </w:t>
      </w:r>
      <w:r w:rsidRPr="004333BF">
        <w:rPr>
          <w:rFonts w:ascii="Arial" w:hAnsi="Arial" w:cs="Arial"/>
          <w:lang w:val="en-IN"/>
        </w:rPr>
        <w:t>↓</w:t>
      </w:r>
    </w:p>
    <w:p w14:paraId="51D66597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Faculty Quality Console</w:t>
      </w:r>
    </w:p>
    <w:p w14:paraId="29044373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All running on:</w:t>
      </w:r>
    </w:p>
    <w:p w14:paraId="239C5457" w14:textId="77777777" w:rsidR="004333BF" w:rsidRPr="004333BF" w:rsidRDefault="004333BF" w:rsidP="004333BF">
      <w:pPr>
        <w:numPr>
          <w:ilvl w:val="0"/>
          <w:numId w:val="96"/>
        </w:numPr>
        <w:rPr>
          <w:lang w:val="en-IN"/>
        </w:rPr>
      </w:pPr>
      <w:r w:rsidRPr="004333BF">
        <w:rPr>
          <w:lang w:val="en-IN"/>
        </w:rPr>
        <w:lastRenderedPageBreak/>
        <w:t>MySQL graph schema</w:t>
      </w:r>
    </w:p>
    <w:p w14:paraId="3F5C64F9" w14:textId="77777777" w:rsidR="004333BF" w:rsidRPr="004333BF" w:rsidRDefault="004333BF" w:rsidP="004333BF">
      <w:pPr>
        <w:numPr>
          <w:ilvl w:val="0"/>
          <w:numId w:val="96"/>
        </w:numPr>
        <w:rPr>
          <w:lang w:val="en-IN"/>
        </w:rPr>
      </w:pPr>
      <w:r w:rsidRPr="004333BF">
        <w:rPr>
          <w:lang w:val="en-IN"/>
        </w:rPr>
        <w:t>Python CLI processing</w:t>
      </w:r>
    </w:p>
    <w:p w14:paraId="569A765A" w14:textId="77777777" w:rsidR="004333BF" w:rsidRPr="004333BF" w:rsidRDefault="004333BF" w:rsidP="004333BF">
      <w:pPr>
        <w:numPr>
          <w:ilvl w:val="0"/>
          <w:numId w:val="96"/>
        </w:numPr>
        <w:rPr>
          <w:lang w:val="en-IN"/>
        </w:rPr>
      </w:pPr>
      <w:r w:rsidRPr="004333BF">
        <w:rPr>
          <w:lang w:val="en-IN"/>
        </w:rPr>
        <w:t>PHP rendering layer</w:t>
      </w:r>
    </w:p>
    <w:p w14:paraId="7EBB48FC" w14:textId="77777777" w:rsidR="004333BF" w:rsidRPr="004333BF" w:rsidRDefault="004333BF" w:rsidP="004333BF">
      <w:pPr>
        <w:numPr>
          <w:ilvl w:val="0"/>
          <w:numId w:val="96"/>
        </w:numPr>
        <w:rPr>
          <w:lang w:val="en-IN"/>
        </w:rPr>
      </w:pPr>
      <w:r w:rsidRPr="004333BF">
        <w:rPr>
          <w:lang w:val="en-IN"/>
        </w:rPr>
        <w:t>Cron-based recalculation</w:t>
      </w:r>
    </w:p>
    <w:p w14:paraId="71EBFA22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Shared-hosting compliant.</w:t>
      </w:r>
    </w:p>
    <w:p w14:paraId="04E7DDA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pict w14:anchorId="446FD193">
          <v:rect id="_x0000_i1970" style="width:0;height:1.5pt" o:hralign="center" o:hrstd="t" o:hr="t" fillcolor="#a0a0a0" stroked="f"/>
        </w:pict>
      </w:r>
    </w:p>
    <w:p w14:paraId="4E2FB194" w14:textId="77777777" w:rsidR="004333BF" w:rsidRPr="004333BF" w:rsidRDefault="004333BF" w:rsidP="004333BF">
      <w:pPr>
        <w:rPr>
          <w:b/>
          <w:bCs/>
          <w:lang w:val="en-IN"/>
        </w:rPr>
      </w:pPr>
      <w:r w:rsidRPr="004333BF">
        <w:rPr>
          <w:b/>
          <w:bCs/>
          <w:lang w:val="en-IN"/>
        </w:rPr>
        <w:t>4️</w:t>
      </w:r>
      <w:r w:rsidRPr="004333BF">
        <w:rPr>
          <w:rFonts w:ascii="Segoe UI Symbol" w:hAnsi="Segoe UI Symbol" w:cs="Segoe UI Symbol"/>
          <w:b/>
          <w:bCs/>
          <w:lang w:val="en-IN"/>
        </w:rPr>
        <w:t>⃣</w:t>
      </w:r>
      <w:r w:rsidRPr="004333BF">
        <w:rPr>
          <w:b/>
          <w:bCs/>
          <w:lang w:val="en-IN"/>
        </w:rPr>
        <w:t xml:space="preserve"> Strategic Power of This Integration</w:t>
      </w:r>
    </w:p>
    <w:p w14:paraId="16BC470C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 xml:space="preserve">This now enables </w:t>
      </w:r>
      <w:proofErr w:type="spellStart"/>
      <w:r w:rsidRPr="004333BF">
        <w:rPr>
          <w:lang w:val="en-IN"/>
        </w:rPr>
        <w:t>Astraal</w:t>
      </w:r>
      <w:proofErr w:type="spellEnd"/>
      <w:r w:rsidRPr="004333BF">
        <w:rPr>
          <w:lang w:val="en-IN"/>
        </w:rPr>
        <w:t xml:space="preserve"> to claim:</w:t>
      </w:r>
    </w:p>
    <w:p w14:paraId="4FFE4763" w14:textId="77777777" w:rsidR="004333BF" w:rsidRPr="004333BF" w:rsidRDefault="004333BF" w:rsidP="004333BF">
      <w:pPr>
        <w:numPr>
          <w:ilvl w:val="0"/>
          <w:numId w:val="97"/>
        </w:numPr>
        <w:rPr>
          <w:lang w:val="en-IN"/>
        </w:rPr>
      </w:pPr>
      <w:r w:rsidRPr="004333BF">
        <w:rPr>
          <w:lang w:val="en-IN"/>
        </w:rPr>
        <w:t>Early content risk detection</w:t>
      </w:r>
    </w:p>
    <w:p w14:paraId="69058B5C" w14:textId="77777777" w:rsidR="004333BF" w:rsidRPr="004333BF" w:rsidRDefault="004333BF" w:rsidP="004333BF">
      <w:pPr>
        <w:numPr>
          <w:ilvl w:val="0"/>
          <w:numId w:val="97"/>
        </w:numPr>
        <w:rPr>
          <w:lang w:val="en-IN"/>
        </w:rPr>
      </w:pPr>
      <w:r w:rsidRPr="004333BF">
        <w:rPr>
          <w:lang w:val="en-IN"/>
        </w:rPr>
        <w:t>Structural skill impact visibility</w:t>
      </w:r>
    </w:p>
    <w:p w14:paraId="14C045EE" w14:textId="77777777" w:rsidR="004333BF" w:rsidRPr="004333BF" w:rsidRDefault="004333BF" w:rsidP="004333BF">
      <w:pPr>
        <w:numPr>
          <w:ilvl w:val="0"/>
          <w:numId w:val="97"/>
        </w:numPr>
        <w:rPr>
          <w:lang w:val="en-IN"/>
        </w:rPr>
      </w:pPr>
      <w:r w:rsidRPr="004333BF">
        <w:rPr>
          <w:lang w:val="en-IN"/>
        </w:rPr>
        <w:t>Career-aligned instructional refinement</w:t>
      </w:r>
    </w:p>
    <w:p w14:paraId="2F477874" w14:textId="77777777" w:rsidR="004333BF" w:rsidRPr="004333BF" w:rsidRDefault="004333BF" w:rsidP="004333BF">
      <w:pPr>
        <w:numPr>
          <w:ilvl w:val="0"/>
          <w:numId w:val="97"/>
        </w:numPr>
        <w:rPr>
          <w:lang w:val="en-IN"/>
        </w:rPr>
      </w:pPr>
      <w:r w:rsidRPr="004333BF">
        <w:rPr>
          <w:lang w:val="en-IN"/>
        </w:rPr>
        <w:t>Evidence-based curriculum improvement</w:t>
      </w:r>
    </w:p>
    <w:p w14:paraId="63E4CE6F" w14:textId="77777777" w:rsidR="004333BF" w:rsidRPr="004333BF" w:rsidRDefault="004333BF" w:rsidP="004333BF">
      <w:pPr>
        <w:rPr>
          <w:lang w:val="en-IN"/>
        </w:rPr>
      </w:pPr>
      <w:r w:rsidRPr="004333BF">
        <w:rPr>
          <w:lang w:val="en-IN"/>
        </w:rPr>
        <w:t>Very few platforms do structural impact analysis.</w:t>
      </w:r>
    </w:p>
    <w:p w14:paraId="218522CF" w14:textId="77777777" w:rsidR="00F50E86" w:rsidRPr="009A1531" w:rsidRDefault="00F50E86" w:rsidP="009A1531"/>
    <w:sectPr w:rsidR="00F50E86" w:rsidRPr="009A1531" w:rsidSect="00691944">
      <w:headerReference w:type="default" r:id="rId13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C340C2" w14:textId="77777777" w:rsidR="001031C8" w:rsidRDefault="001031C8" w:rsidP="001C66AD">
      <w:pPr>
        <w:spacing w:after="0" w:line="240" w:lineRule="auto"/>
      </w:pPr>
      <w:r>
        <w:separator/>
      </w:r>
    </w:p>
  </w:endnote>
  <w:endnote w:type="continuationSeparator" w:id="0">
    <w:p w14:paraId="2B47CCD5" w14:textId="77777777" w:rsidR="001031C8" w:rsidRDefault="001031C8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" w:fontKey="{89F3D19A-EF64-473D-8FE1-C3A7308DB2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5DDAB84-4E12-406B-9CE1-0819E4E77EE4}"/>
    <w:embedBold r:id="rId3" w:fontKey="{BDC68565-857B-4879-AB75-8353457E6F59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CCDEB639-6C18-4827-B9DE-74A1B15A88F5}"/>
    <w:embedBold r:id="rId5" w:fontKey="{90A008ED-050E-45B3-9948-D1C1EA230D4B}"/>
    <w:embedItalic r:id="rId6" w:fontKey="{160944F7-F29B-48E2-BC3D-FBC1AC308B5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CF173472-225B-4588-A949-3B99820155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B764E9FD-678D-49B5-8286-581D5CA6A07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1A9B92" w14:textId="77777777" w:rsidR="001031C8" w:rsidRDefault="001031C8" w:rsidP="001C66AD">
      <w:pPr>
        <w:spacing w:after="0" w:line="240" w:lineRule="auto"/>
      </w:pPr>
      <w:r>
        <w:separator/>
      </w:r>
    </w:p>
  </w:footnote>
  <w:footnote w:type="continuationSeparator" w:id="0">
    <w:p w14:paraId="5DB740A6" w14:textId="77777777" w:rsidR="001031C8" w:rsidRDefault="001031C8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B737" w14:textId="77777777"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98EA2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BD98EA2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A04FD"/>
    <w:multiLevelType w:val="multilevel"/>
    <w:tmpl w:val="3844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55B53"/>
    <w:multiLevelType w:val="multilevel"/>
    <w:tmpl w:val="85A69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A53AA1"/>
    <w:multiLevelType w:val="multilevel"/>
    <w:tmpl w:val="E61C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A694F"/>
    <w:multiLevelType w:val="multilevel"/>
    <w:tmpl w:val="88AE1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C659B"/>
    <w:multiLevelType w:val="multilevel"/>
    <w:tmpl w:val="796C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545DE"/>
    <w:multiLevelType w:val="multilevel"/>
    <w:tmpl w:val="29BE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C556D9"/>
    <w:multiLevelType w:val="multilevel"/>
    <w:tmpl w:val="07AE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D250CC"/>
    <w:multiLevelType w:val="multilevel"/>
    <w:tmpl w:val="EBD01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FA5D8B"/>
    <w:multiLevelType w:val="multilevel"/>
    <w:tmpl w:val="C0F4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045616"/>
    <w:multiLevelType w:val="multilevel"/>
    <w:tmpl w:val="980CA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413DD1"/>
    <w:multiLevelType w:val="multilevel"/>
    <w:tmpl w:val="6F860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151F52"/>
    <w:multiLevelType w:val="multilevel"/>
    <w:tmpl w:val="7248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4C2D02"/>
    <w:multiLevelType w:val="multilevel"/>
    <w:tmpl w:val="BDB0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A72AA2"/>
    <w:multiLevelType w:val="multilevel"/>
    <w:tmpl w:val="9472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D63497"/>
    <w:multiLevelType w:val="multilevel"/>
    <w:tmpl w:val="9E5EE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882FC4"/>
    <w:multiLevelType w:val="multilevel"/>
    <w:tmpl w:val="5FBE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F918A7"/>
    <w:multiLevelType w:val="multilevel"/>
    <w:tmpl w:val="F6B8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7B07EA"/>
    <w:multiLevelType w:val="multilevel"/>
    <w:tmpl w:val="8416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B81F3A"/>
    <w:multiLevelType w:val="multilevel"/>
    <w:tmpl w:val="3BBA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E973D6"/>
    <w:multiLevelType w:val="multilevel"/>
    <w:tmpl w:val="2F5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976E19"/>
    <w:multiLevelType w:val="multilevel"/>
    <w:tmpl w:val="178C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2F00579"/>
    <w:multiLevelType w:val="multilevel"/>
    <w:tmpl w:val="67EC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1F0E63"/>
    <w:multiLevelType w:val="multilevel"/>
    <w:tmpl w:val="41EED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9F976F6"/>
    <w:multiLevelType w:val="multilevel"/>
    <w:tmpl w:val="074EB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5514E3"/>
    <w:multiLevelType w:val="multilevel"/>
    <w:tmpl w:val="F4C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457BC1"/>
    <w:multiLevelType w:val="multilevel"/>
    <w:tmpl w:val="FD2E9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DA6BFC"/>
    <w:multiLevelType w:val="multilevel"/>
    <w:tmpl w:val="FC38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EE42FF"/>
    <w:multiLevelType w:val="multilevel"/>
    <w:tmpl w:val="03CE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9D70F7"/>
    <w:multiLevelType w:val="multilevel"/>
    <w:tmpl w:val="13C01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944C01"/>
    <w:multiLevelType w:val="multilevel"/>
    <w:tmpl w:val="0A00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195705"/>
    <w:multiLevelType w:val="multilevel"/>
    <w:tmpl w:val="26A2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E42D28"/>
    <w:multiLevelType w:val="multilevel"/>
    <w:tmpl w:val="308C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9941D8"/>
    <w:multiLevelType w:val="multilevel"/>
    <w:tmpl w:val="58260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48770A"/>
    <w:multiLevelType w:val="multilevel"/>
    <w:tmpl w:val="20F22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AF2BE7"/>
    <w:multiLevelType w:val="multilevel"/>
    <w:tmpl w:val="E090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BF604D"/>
    <w:multiLevelType w:val="multilevel"/>
    <w:tmpl w:val="6376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077FEF"/>
    <w:multiLevelType w:val="multilevel"/>
    <w:tmpl w:val="8BBE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685CCC"/>
    <w:multiLevelType w:val="multilevel"/>
    <w:tmpl w:val="97369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C12C5B"/>
    <w:multiLevelType w:val="multilevel"/>
    <w:tmpl w:val="928C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DF646F"/>
    <w:multiLevelType w:val="multilevel"/>
    <w:tmpl w:val="5F2EE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D065D8C"/>
    <w:multiLevelType w:val="multilevel"/>
    <w:tmpl w:val="1A9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D203335"/>
    <w:multiLevelType w:val="multilevel"/>
    <w:tmpl w:val="52DE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D603A94"/>
    <w:multiLevelType w:val="multilevel"/>
    <w:tmpl w:val="DF9A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F0438A3"/>
    <w:multiLevelType w:val="multilevel"/>
    <w:tmpl w:val="1D4AE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F283151"/>
    <w:multiLevelType w:val="multilevel"/>
    <w:tmpl w:val="76808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0176638"/>
    <w:multiLevelType w:val="multilevel"/>
    <w:tmpl w:val="748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0571236"/>
    <w:multiLevelType w:val="multilevel"/>
    <w:tmpl w:val="AEFC9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1A940F7"/>
    <w:multiLevelType w:val="multilevel"/>
    <w:tmpl w:val="23E0D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5CF58A6"/>
    <w:multiLevelType w:val="multilevel"/>
    <w:tmpl w:val="5A7C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6CA71CD"/>
    <w:multiLevelType w:val="multilevel"/>
    <w:tmpl w:val="4470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1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2" w15:restartNumberingAfterBreak="0">
    <w:nsid w:val="49AC0681"/>
    <w:multiLevelType w:val="multilevel"/>
    <w:tmpl w:val="52F04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A112B40"/>
    <w:multiLevelType w:val="multilevel"/>
    <w:tmpl w:val="DDA0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DCF5315"/>
    <w:multiLevelType w:val="multilevel"/>
    <w:tmpl w:val="03D4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0E76632"/>
    <w:multiLevelType w:val="multilevel"/>
    <w:tmpl w:val="ABE86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24619D1"/>
    <w:multiLevelType w:val="multilevel"/>
    <w:tmpl w:val="3F6A1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2BA6E71"/>
    <w:multiLevelType w:val="multilevel"/>
    <w:tmpl w:val="6F1E5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4825371"/>
    <w:multiLevelType w:val="multilevel"/>
    <w:tmpl w:val="946A2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FE0CD5"/>
    <w:multiLevelType w:val="multilevel"/>
    <w:tmpl w:val="EB94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1F596E"/>
    <w:multiLevelType w:val="multilevel"/>
    <w:tmpl w:val="10B2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5C7816"/>
    <w:multiLevelType w:val="multilevel"/>
    <w:tmpl w:val="491AF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9F117B"/>
    <w:multiLevelType w:val="multilevel"/>
    <w:tmpl w:val="8784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AC6B42"/>
    <w:multiLevelType w:val="multilevel"/>
    <w:tmpl w:val="2D18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C1860D1"/>
    <w:multiLevelType w:val="multilevel"/>
    <w:tmpl w:val="16FC0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2779FA"/>
    <w:multiLevelType w:val="multilevel"/>
    <w:tmpl w:val="602E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D293E34"/>
    <w:multiLevelType w:val="multilevel"/>
    <w:tmpl w:val="0284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BA0284"/>
    <w:multiLevelType w:val="multilevel"/>
    <w:tmpl w:val="6874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E5F1EC9"/>
    <w:multiLevelType w:val="multilevel"/>
    <w:tmpl w:val="5D7A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B263AE"/>
    <w:multiLevelType w:val="multilevel"/>
    <w:tmpl w:val="BFBC1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2CF722C"/>
    <w:multiLevelType w:val="multilevel"/>
    <w:tmpl w:val="99C6D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50F4175"/>
    <w:multiLevelType w:val="multilevel"/>
    <w:tmpl w:val="B4C0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74" w15:restartNumberingAfterBreak="0">
    <w:nsid w:val="663F5685"/>
    <w:multiLevelType w:val="multilevel"/>
    <w:tmpl w:val="CD721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2573A9"/>
    <w:multiLevelType w:val="multilevel"/>
    <w:tmpl w:val="E000F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407968"/>
    <w:multiLevelType w:val="multilevel"/>
    <w:tmpl w:val="C736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802630"/>
    <w:multiLevelType w:val="multilevel"/>
    <w:tmpl w:val="5D0E5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9CF0293"/>
    <w:multiLevelType w:val="multilevel"/>
    <w:tmpl w:val="F5D2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A1F726E"/>
    <w:multiLevelType w:val="multilevel"/>
    <w:tmpl w:val="8978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B8C235E"/>
    <w:multiLevelType w:val="multilevel"/>
    <w:tmpl w:val="FC6C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DC6175D"/>
    <w:multiLevelType w:val="multilevel"/>
    <w:tmpl w:val="03566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DD43807"/>
    <w:multiLevelType w:val="multilevel"/>
    <w:tmpl w:val="6068C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FD0459F"/>
    <w:multiLevelType w:val="multilevel"/>
    <w:tmpl w:val="3B56B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03A2171"/>
    <w:multiLevelType w:val="multilevel"/>
    <w:tmpl w:val="48A6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0AB246A"/>
    <w:multiLevelType w:val="multilevel"/>
    <w:tmpl w:val="5B9E2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0E70FF2"/>
    <w:multiLevelType w:val="multilevel"/>
    <w:tmpl w:val="E888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1313FBC"/>
    <w:multiLevelType w:val="multilevel"/>
    <w:tmpl w:val="84FC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25A47FF"/>
    <w:multiLevelType w:val="multilevel"/>
    <w:tmpl w:val="78BE8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4692BDA"/>
    <w:multiLevelType w:val="multilevel"/>
    <w:tmpl w:val="2524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7F015D0"/>
    <w:multiLevelType w:val="multilevel"/>
    <w:tmpl w:val="FEFA6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AD46FA5"/>
    <w:multiLevelType w:val="multilevel"/>
    <w:tmpl w:val="B63E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B7F7991"/>
    <w:multiLevelType w:val="multilevel"/>
    <w:tmpl w:val="0228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C6335BD"/>
    <w:multiLevelType w:val="multilevel"/>
    <w:tmpl w:val="AA04E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E515003"/>
    <w:multiLevelType w:val="multilevel"/>
    <w:tmpl w:val="B01A5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E6A7320"/>
    <w:multiLevelType w:val="multilevel"/>
    <w:tmpl w:val="A63E2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F4F4C11"/>
    <w:multiLevelType w:val="multilevel"/>
    <w:tmpl w:val="DCE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320903">
    <w:abstractNumId w:val="72"/>
  </w:num>
  <w:num w:numId="2" w16cid:durableId="124278925">
    <w:abstractNumId w:val="50"/>
  </w:num>
  <w:num w:numId="3" w16cid:durableId="752509872">
    <w:abstractNumId w:val="51"/>
  </w:num>
  <w:num w:numId="4" w16cid:durableId="618604806">
    <w:abstractNumId w:val="73"/>
  </w:num>
  <w:num w:numId="5" w16cid:durableId="1904870204">
    <w:abstractNumId w:val="35"/>
  </w:num>
  <w:num w:numId="6" w16cid:durableId="1138258312">
    <w:abstractNumId w:val="36"/>
  </w:num>
  <w:num w:numId="7" w16cid:durableId="1994288507">
    <w:abstractNumId w:val="55"/>
  </w:num>
  <w:num w:numId="8" w16cid:durableId="1259946721">
    <w:abstractNumId w:val="65"/>
  </w:num>
  <w:num w:numId="9" w16cid:durableId="37584630">
    <w:abstractNumId w:val="0"/>
  </w:num>
  <w:num w:numId="10" w16cid:durableId="1415132327">
    <w:abstractNumId w:val="89"/>
  </w:num>
  <w:num w:numId="11" w16cid:durableId="1939942197">
    <w:abstractNumId w:val="12"/>
  </w:num>
  <w:num w:numId="12" w16cid:durableId="1079641827">
    <w:abstractNumId w:val="47"/>
  </w:num>
  <w:num w:numId="13" w16cid:durableId="1624336930">
    <w:abstractNumId w:val="69"/>
  </w:num>
  <w:num w:numId="14" w16cid:durableId="1997488458">
    <w:abstractNumId w:val="85"/>
  </w:num>
  <w:num w:numId="15" w16cid:durableId="380861735">
    <w:abstractNumId w:val="91"/>
  </w:num>
  <w:num w:numId="16" w16cid:durableId="783380666">
    <w:abstractNumId w:val="18"/>
  </w:num>
  <w:num w:numId="17" w16cid:durableId="709576988">
    <w:abstractNumId w:val="6"/>
  </w:num>
  <w:num w:numId="18" w16cid:durableId="63336512">
    <w:abstractNumId w:val="78"/>
  </w:num>
  <w:num w:numId="19" w16cid:durableId="909581959">
    <w:abstractNumId w:val="13"/>
  </w:num>
  <w:num w:numId="20" w16cid:durableId="640383838">
    <w:abstractNumId w:val="75"/>
  </w:num>
  <w:num w:numId="21" w16cid:durableId="1327132393">
    <w:abstractNumId w:val="8"/>
  </w:num>
  <w:num w:numId="22" w16cid:durableId="4329314">
    <w:abstractNumId w:val="45"/>
  </w:num>
  <w:num w:numId="23" w16cid:durableId="700014839">
    <w:abstractNumId w:val="56"/>
  </w:num>
  <w:num w:numId="24" w16cid:durableId="1484732380">
    <w:abstractNumId w:val="20"/>
  </w:num>
  <w:num w:numId="25" w16cid:durableId="1931698795">
    <w:abstractNumId w:val="29"/>
  </w:num>
  <w:num w:numId="26" w16cid:durableId="2004510618">
    <w:abstractNumId w:val="86"/>
  </w:num>
  <w:num w:numId="27" w16cid:durableId="1940797989">
    <w:abstractNumId w:val="84"/>
  </w:num>
  <w:num w:numId="28" w16cid:durableId="1921593671">
    <w:abstractNumId w:val="60"/>
  </w:num>
  <w:num w:numId="29" w16cid:durableId="1961690113">
    <w:abstractNumId w:val="15"/>
  </w:num>
  <w:num w:numId="30" w16cid:durableId="1722318392">
    <w:abstractNumId w:val="22"/>
  </w:num>
  <w:num w:numId="31" w16cid:durableId="533077914">
    <w:abstractNumId w:val="87"/>
  </w:num>
  <w:num w:numId="32" w16cid:durableId="1995992122">
    <w:abstractNumId w:val="7"/>
  </w:num>
  <w:num w:numId="33" w16cid:durableId="1055199041">
    <w:abstractNumId w:val="30"/>
  </w:num>
  <w:num w:numId="34" w16cid:durableId="22249008">
    <w:abstractNumId w:val="80"/>
  </w:num>
  <w:num w:numId="35" w16cid:durableId="565647976">
    <w:abstractNumId w:val="48"/>
  </w:num>
  <w:num w:numId="36" w16cid:durableId="1356886472">
    <w:abstractNumId w:val="26"/>
  </w:num>
  <w:num w:numId="37" w16cid:durableId="1813400267">
    <w:abstractNumId w:val="64"/>
  </w:num>
  <w:num w:numId="38" w16cid:durableId="644088640">
    <w:abstractNumId w:val="11"/>
  </w:num>
  <w:num w:numId="39" w16cid:durableId="1969700853">
    <w:abstractNumId w:val="62"/>
  </w:num>
  <w:num w:numId="40" w16cid:durableId="546183764">
    <w:abstractNumId w:val="42"/>
  </w:num>
  <w:num w:numId="41" w16cid:durableId="132413557">
    <w:abstractNumId w:val="41"/>
  </w:num>
  <w:num w:numId="42" w16cid:durableId="371270534">
    <w:abstractNumId w:val="81"/>
  </w:num>
  <w:num w:numId="43" w16cid:durableId="494804353">
    <w:abstractNumId w:val="79"/>
  </w:num>
  <w:num w:numId="44" w16cid:durableId="1930237923">
    <w:abstractNumId w:val="19"/>
  </w:num>
  <w:num w:numId="45" w16cid:durableId="1071778438">
    <w:abstractNumId w:val="16"/>
  </w:num>
  <w:num w:numId="46" w16cid:durableId="1339237578">
    <w:abstractNumId w:val="76"/>
  </w:num>
  <w:num w:numId="47" w16cid:durableId="831024031">
    <w:abstractNumId w:val="17"/>
  </w:num>
  <w:num w:numId="48" w16cid:durableId="302345741">
    <w:abstractNumId w:val="68"/>
  </w:num>
  <w:num w:numId="49" w16cid:durableId="1767455612">
    <w:abstractNumId w:val="39"/>
  </w:num>
  <w:num w:numId="50" w16cid:durableId="1467971383">
    <w:abstractNumId w:val="54"/>
  </w:num>
  <w:num w:numId="51" w16cid:durableId="2038964018">
    <w:abstractNumId w:val="40"/>
  </w:num>
  <w:num w:numId="52" w16cid:durableId="37825103">
    <w:abstractNumId w:val="82"/>
  </w:num>
  <w:num w:numId="53" w16cid:durableId="1804034908">
    <w:abstractNumId w:val="90"/>
  </w:num>
  <w:num w:numId="54" w16cid:durableId="1160074237">
    <w:abstractNumId w:val="2"/>
  </w:num>
  <w:num w:numId="55" w16cid:durableId="1461533730">
    <w:abstractNumId w:val="66"/>
  </w:num>
  <w:num w:numId="56" w16cid:durableId="1342588278">
    <w:abstractNumId w:val="24"/>
  </w:num>
  <w:num w:numId="57" w16cid:durableId="1681005570">
    <w:abstractNumId w:val="96"/>
  </w:num>
  <w:num w:numId="58" w16cid:durableId="1802963492">
    <w:abstractNumId w:val="31"/>
  </w:num>
  <w:num w:numId="59" w16cid:durableId="734665988">
    <w:abstractNumId w:val="38"/>
  </w:num>
  <w:num w:numId="60" w16cid:durableId="753012931">
    <w:abstractNumId w:val="58"/>
  </w:num>
  <w:num w:numId="61" w16cid:durableId="1746490793">
    <w:abstractNumId w:val="27"/>
  </w:num>
  <w:num w:numId="62" w16cid:durableId="274598142">
    <w:abstractNumId w:val="92"/>
  </w:num>
  <w:num w:numId="63" w16cid:durableId="1866938638">
    <w:abstractNumId w:val="5"/>
  </w:num>
  <w:num w:numId="64" w16cid:durableId="523053093">
    <w:abstractNumId w:val="95"/>
  </w:num>
  <w:num w:numId="65" w16cid:durableId="805660358">
    <w:abstractNumId w:val="32"/>
  </w:num>
  <w:num w:numId="66" w16cid:durableId="1026324097">
    <w:abstractNumId w:val="4"/>
  </w:num>
  <w:num w:numId="67" w16cid:durableId="427969514">
    <w:abstractNumId w:val="1"/>
  </w:num>
  <w:num w:numId="68" w16cid:durableId="1591432156">
    <w:abstractNumId w:val="21"/>
  </w:num>
  <w:num w:numId="69" w16cid:durableId="524371261">
    <w:abstractNumId w:val="61"/>
  </w:num>
  <w:num w:numId="70" w16cid:durableId="2135752780">
    <w:abstractNumId w:val="71"/>
  </w:num>
  <w:num w:numId="71" w16cid:durableId="558711913">
    <w:abstractNumId w:val="67"/>
  </w:num>
  <w:num w:numId="72" w16cid:durableId="1193301464">
    <w:abstractNumId w:val="37"/>
  </w:num>
  <w:num w:numId="73" w16cid:durableId="31923505">
    <w:abstractNumId w:val="10"/>
  </w:num>
  <w:num w:numId="74" w16cid:durableId="1121150653">
    <w:abstractNumId w:val="14"/>
  </w:num>
  <w:num w:numId="75" w16cid:durableId="564756184">
    <w:abstractNumId w:val="46"/>
  </w:num>
  <w:num w:numId="76" w16cid:durableId="1497920463">
    <w:abstractNumId w:val="83"/>
  </w:num>
  <w:num w:numId="77" w16cid:durableId="188373158">
    <w:abstractNumId w:val="25"/>
  </w:num>
  <w:num w:numId="78" w16cid:durableId="475150948">
    <w:abstractNumId w:val="33"/>
  </w:num>
  <w:num w:numId="79" w16cid:durableId="1384132245">
    <w:abstractNumId w:val="57"/>
  </w:num>
  <w:num w:numId="80" w16cid:durableId="884370055">
    <w:abstractNumId w:val="52"/>
  </w:num>
  <w:num w:numId="81" w16cid:durableId="313998342">
    <w:abstractNumId w:val="53"/>
  </w:num>
  <w:num w:numId="82" w16cid:durableId="453718515">
    <w:abstractNumId w:val="49"/>
  </w:num>
  <w:num w:numId="83" w16cid:durableId="463239453">
    <w:abstractNumId w:val="70"/>
  </w:num>
  <w:num w:numId="84" w16cid:durableId="1239482884">
    <w:abstractNumId w:val="3"/>
  </w:num>
  <w:num w:numId="85" w16cid:durableId="1065183888">
    <w:abstractNumId w:val="93"/>
  </w:num>
  <w:num w:numId="86" w16cid:durableId="248929514">
    <w:abstractNumId w:val="44"/>
  </w:num>
  <w:num w:numId="87" w16cid:durableId="835144846">
    <w:abstractNumId w:val="59"/>
  </w:num>
  <w:num w:numId="88" w16cid:durableId="1280188575">
    <w:abstractNumId w:val="63"/>
  </w:num>
  <w:num w:numId="89" w16cid:durableId="1027491205">
    <w:abstractNumId w:val="28"/>
  </w:num>
  <w:num w:numId="90" w16cid:durableId="1515917593">
    <w:abstractNumId w:val="43"/>
  </w:num>
  <w:num w:numId="91" w16cid:durableId="84424755">
    <w:abstractNumId w:val="74"/>
  </w:num>
  <w:num w:numId="92" w16cid:durableId="642731667">
    <w:abstractNumId w:val="77"/>
  </w:num>
  <w:num w:numId="93" w16cid:durableId="872576785">
    <w:abstractNumId w:val="34"/>
  </w:num>
  <w:num w:numId="94" w16cid:durableId="1691685519">
    <w:abstractNumId w:val="9"/>
  </w:num>
  <w:num w:numId="95" w16cid:durableId="1021976573">
    <w:abstractNumId w:val="23"/>
  </w:num>
  <w:num w:numId="96" w16cid:durableId="17781618">
    <w:abstractNumId w:val="88"/>
  </w:num>
  <w:num w:numId="97" w16cid:durableId="1685323930">
    <w:abstractNumId w:val="94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DD"/>
    <w:rsid w:val="00020F8E"/>
    <w:rsid w:val="00032EAA"/>
    <w:rsid w:val="00052382"/>
    <w:rsid w:val="0006568A"/>
    <w:rsid w:val="000668CE"/>
    <w:rsid w:val="00071B1F"/>
    <w:rsid w:val="00076F0F"/>
    <w:rsid w:val="00084253"/>
    <w:rsid w:val="000D1F49"/>
    <w:rsid w:val="000E0945"/>
    <w:rsid w:val="001031C8"/>
    <w:rsid w:val="00154E90"/>
    <w:rsid w:val="001632C0"/>
    <w:rsid w:val="001727CA"/>
    <w:rsid w:val="001801CF"/>
    <w:rsid w:val="001B0B3A"/>
    <w:rsid w:val="001C171C"/>
    <w:rsid w:val="001C66AD"/>
    <w:rsid w:val="001D38B2"/>
    <w:rsid w:val="001E7FCD"/>
    <w:rsid w:val="001F3377"/>
    <w:rsid w:val="002C56E6"/>
    <w:rsid w:val="00361E11"/>
    <w:rsid w:val="00364E0E"/>
    <w:rsid w:val="0040090B"/>
    <w:rsid w:val="004333BF"/>
    <w:rsid w:val="00433D57"/>
    <w:rsid w:val="0046302A"/>
    <w:rsid w:val="00487D2D"/>
    <w:rsid w:val="004D5D62"/>
    <w:rsid w:val="00504AA9"/>
    <w:rsid w:val="005112D0"/>
    <w:rsid w:val="005301E2"/>
    <w:rsid w:val="00533D86"/>
    <w:rsid w:val="00555681"/>
    <w:rsid w:val="00577E06"/>
    <w:rsid w:val="005A3BF7"/>
    <w:rsid w:val="005C5F7F"/>
    <w:rsid w:val="005F2035"/>
    <w:rsid w:val="005F7990"/>
    <w:rsid w:val="00600AC2"/>
    <w:rsid w:val="00622682"/>
    <w:rsid w:val="0063739C"/>
    <w:rsid w:val="00691944"/>
    <w:rsid w:val="006B248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605CD"/>
    <w:rsid w:val="00897331"/>
    <w:rsid w:val="008E203A"/>
    <w:rsid w:val="0091229C"/>
    <w:rsid w:val="00940E73"/>
    <w:rsid w:val="00950D39"/>
    <w:rsid w:val="00962095"/>
    <w:rsid w:val="00973882"/>
    <w:rsid w:val="009809E7"/>
    <w:rsid w:val="0098597D"/>
    <w:rsid w:val="00987357"/>
    <w:rsid w:val="00991FA9"/>
    <w:rsid w:val="009A1531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63495"/>
    <w:rsid w:val="00BD4753"/>
    <w:rsid w:val="00BD5CB1"/>
    <w:rsid w:val="00BE62EE"/>
    <w:rsid w:val="00C003BA"/>
    <w:rsid w:val="00C46878"/>
    <w:rsid w:val="00C82682"/>
    <w:rsid w:val="00C847C4"/>
    <w:rsid w:val="00C976DD"/>
    <w:rsid w:val="00CA10D3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609D2"/>
    <w:rsid w:val="00D632DA"/>
    <w:rsid w:val="00DB3FAD"/>
    <w:rsid w:val="00DC3693"/>
    <w:rsid w:val="00E311A1"/>
    <w:rsid w:val="00E61C09"/>
    <w:rsid w:val="00E66C3D"/>
    <w:rsid w:val="00E83078"/>
    <w:rsid w:val="00EB263C"/>
    <w:rsid w:val="00EB3B58"/>
    <w:rsid w:val="00EC7359"/>
    <w:rsid w:val="00EE3054"/>
    <w:rsid w:val="00F00606"/>
    <w:rsid w:val="00F01256"/>
    <w:rsid w:val="00F470AA"/>
    <w:rsid w:val="00F50E86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432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1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2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3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2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3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22</Pages>
  <Words>1409</Words>
  <Characters>8035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2026-02-11T05:16:00Z</dcterms:created>
  <dcterms:modified xsi:type="dcterms:W3CDTF">2026-02-11T05:19:00Z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